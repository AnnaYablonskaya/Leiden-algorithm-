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3283F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МИНИСТЕРСТВО ОБРАЗОВАНИЯ РЕСПУБЛИКИ БЕЛАРУСЬ</w:t>
      </w:r>
    </w:p>
    <w:p w14:paraId="2FDBDFD7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БЕЛОРУССКИЙ ГОСУДАРСТВЕННЫЙ УНИВЕРСИТЕТ</w:t>
      </w:r>
    </w:p>
    <w:p w14:paraId="212704C3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МЕХАНИКО-МАТЕМАТИЧЕСКИЙ ФАКУЛЬТЕТ</w:t>
      </w:r>
    </w:p>
    <w:p w14:paraId="70EE7585" w14:textId="77777777" w:rsidR="00070C80" w:rsidRPr="00070C80" w:rsidRDefault="00070C80" w:rsidP="006B54DE">
      <w:pPr>
        <w:spacing w:after="240" w:line="240" w:lineRule="auto"/>
        <w:ind w:firstLine="0"/>
        <w:jc w:val="center"/>
        <w:rPr>
          <w:b/>
        </w:rPr>
      </w:pPr>
      <w:r w:rsidRPr="00070C80">
        <w:rPr>
          <w:b/>
        </w:rPr>
        <w:t>Кафедра дифференциальных уравнений и системного анализа</w:t>
      </w:r>
    </w:p>
    <w:p w14:paraId="071F5081" w14:textId="77777777" w:rsidR="00070C80" w:rsidRDefault="00070C80" w:rsidP="006B54DE">
      <w:pPr>
        <w:spacing w:after="240" w:line="240" w:lineRule="auto"/>
        <w:ind w:firstLine="0"/>
        <w:jc w:val="left"/>
      </w:pPr>
    </w:p>
    <w:p w14:paraId="5760089A" w14:textId="77777777" w:rsidR="006B54DE" w:rsidRDefault="006B54DE" w:rsidP="006B54DE">
      <w:pPr>
        <w:spacing w:after="240" w:line="240" w:lineRule="auto"/>
        <w:ind w:firstLine="0"/>
        <w:jc w:val="left"/>
      </w:pPr>
    </w:p>
    <w:p w14:paraId="1A36EE70" w14:textId="77777777" w:rsidR="006B54DE" w:rsidRPr="00070C80" w:rsidRDefault="006B54DE" w:rsidP="006B54DE">
      <w:pPr>
        <w:spacing w:after="240" w:line="240" w:lineRule="auto"/>
        <w:ind w:firstLine="0"/>
        <w:jc w:val="left"/>
      </w:pPr>
    </w:p>
    <w:p w14:paraId="48660725" w14:textId="77777777" w:rsidR="00070C80" w:rsidRPr="00070C80" w:rsidRDefault="00070C80" w:rsidP="006B54DE">
      <w:pPr>
        <w:spacing w:after="240" w:line="240" w:lineRule="auto"/>
        <w:ind w:firstLine="0"/>
        <w:jc w:val="left"/>
      </w:pPr>
    </w:p>
    <w:p w14:paraId="0D2CE2B9" w14:textId="6AB55611" w:rsidR="00070C80" w:rsidRPr="00070C80" w:rsidRDefault="00B22004" w:rsidP="006B54DE">
      <w:pPr>
        <w:spacing w:after="240" w:line="240" w:lineRule="auto"/>
        <w:ind w:firstLine="0"/>
        <w:jc w:val="center"/>
        <w:rPr>
          <w:b/>
        </w:rPr>
      </w:pPr>
      <w:r>
        <w:rPr>
          <w:b/>
        </w:rPr>
        <w:t>Обнаружение сообществ алгоритмом Лейдена</w:t>
      </w:r>
    </w:p>
    <w:p w14:paraId="0E02833D" w14:textId="77777777" w:rsidR="00070C80" w:rsidRPr="00070C80" w:rsidRDefault="00070C80" w:rsidP="006B54DE">
      <w:pPr>
        <w:spacing w:after="240" w:line="240" w:lineRule="auto"/>
        <w:ind w:firstLine="0"/>
        <w:jc w:val="left"/>
      </w:pPr>
    </w:p>
    <w:p w14:paraId="11717F33" w14:textId="77777777" w:rsidR="00FC51D1" w:rsidRDefault="00131D93" w:rsidP="00E37299">
      <w:pPr>
        <w:spacing w:after="240" w:line="240" w:lineRule="auto"/>
        <w:ind w:firstLine="0"/>
        <w:jc w:val="center"/>
      </w:pPr>
      <w:r>
        <w:t>Курсовая</w:t>
      </w:r>
      <w:r w:rsidR="00070C80" w:rsidRPr="00070C80">
        <w:t xml:space="preserve"> работа</w:t>
      </w:r>
    </w:p>
    <w:p w14:paraId="4A29784E" w14:textId="77777777" w:rsidR="006B54DE" w:rsidRDefault="006B54DE" w:rsidP="006B54DE">
      <w:pPr>
        <w:spacing w:after="240" w:line="240" w:lineRule="auto"/>
        <w:ind w:firstLine="0"/>
        <w:jc w:val="left"/>
      </w:pPr>
    </w:p>
    <w:p w14:paraId="33F92BB1" w14:textId="77777777" w:rsidR="00131D93" w:rsidRPr="00131D93" w:rsidRDefault="00131D93" w:rsidP="006B54DE">
      <w:pPr>
        <w:spacing w:after="240" w:line="240" w:lineRule="auto"/>
        <w:ind w:firstLine="0"/>
        <w:jc w:val="left"/>
      </w:pPr>
    </w:p>
    <w:p w14:paraId="790DF998" w14:textId="77AA6A8B" w:rsidR="00131D93" w:rsidRDefault="00B22004" w:rsidP="00131D93">
      <w:pPr>
        <w:spacing w:after="240" w:line="240" w:lineRule="auto"/>
        <w:ind w:left="6237" w:firstLine="0"/>
        <w:jc w:val="left"/>
      </w:pPr>
      <w:r>
        <w:t>Яблонской Анны Олеговны</w:t>
      </w:r>
    </w:p>
    <w:p w14:paraId="282D2352" w14:textId="2EE740B9" w:rsidR="00131D93" w:rsidRDefault="00131D93" w:rsidP="00131D93">
      <w:pPr>
        <w:spacing w:after="240" w:line="240" w:lineRule="auto"/>
        <w:ind w:left="6237" w:firstLine="0"/>
        <w:jc w:val="left"/>
      </w:pPr>
      <w:r>
        <w:t>студент</w:t>
      </w:r>
      <w:r w:rsidR="00B22004">
        <w:t>ки</w:t>
      </w:r>
      <w:r>
        <w:t xml:space="preserve"> </w:t>
      </w:r>
      <w:r w:rsidR="00B22004">
        <w:t>3</w:t>
      </w:r>
      <w:r>
        <w:t xml:space="preserve"> курса, специальность </w:t>
      </w:r>
      <w:r w:rsidRPr="00131D93">
        <w:t xml:space="preserve">1-31 03 </w:t>
      </w:r>
      <w:r w:rsidR="0011435D">
        <w:t>09</w:t>
      </w:r>
      <w:r w:rsidRPr="00131D93">
        <w:t xml:space="preserve"> </w:t>
      </w:r>
      <w:r w:rsidR="0011435D">
        <w:t xml:space="preserve">Компьютерная математика </w:t>
      </w:r>
      <w:r w:rsidR="0011435D">
        <w:br/>
        <w:t>и системный анализ</w:t>
      </w:r>
    </w:p>
    <w:p w14:paraId="66B0D83A" w14:textId="57124B8C" w:rsidR="00131D93" w:rsidRPr="00070C80" w:rsidRDefault="00131D93" w:rsidP="00131D93">
      <w:pPr>
        <w:spacing w:after="240" w:line="240" w:lineRule="auto"/>
        <w:ind w:left="6237" w:firstLine="0"/>
        <w:jc w:val="left"/>
      </w:pPr>
      <w:r>
        <w:t>Научный руководитель:</w:t>
      </w:r>
      <w:r>
        <w:br/>
        <w:t>кандидат</w:t>
      </w:r>
      <w:r w:rsidRPr="00070C80">
        <w:t xml:space="preserve"> </w:t>
      </w:r>
      <w:r>
        <w:t>физ.-мат. наук,</w:t>
      </w:r>
      <w:r>
        <w:br/>
        <w:t xml:space="preserve">доцент </w:t>
      </w:r>
      <w:r w:rsidR="00B22004">
        <w:t>А.Э. Малевич</w:t>
      </w:r>
    </w:p>
    <w:p w14:paraId="2964284D" w14:textId="77777777" w:rsidR="00131D93" w:rsidRDefault="00131D93" w:rsidP="006B54DE">
      <w:pPr>
        <w:spacing w:after="240" w:line="240" w:lineRule="auto"/>
        <w:ind w:firstLine="0"/>
        <w:jc w:val="left"/>
      </w:pPr>
    </w:p>
    <w:p w14:paraId="026AD5C9" w14:textId="77777777" w:rsidR="00131D93" w:rsidRPr="00131D93" w:rsidRDefault="00131D93" w:rsidP="006B54DE">
      <w:pPr>
        <w:spacing w:after="240" w:line="240" w:lineRule="auto"/>
        <w:ind w:firstLine="0"/>
        <w:jc w:val="left"/>
      </w:pPr>
    </w:p>
    <w:p w14:paraId="57984241" w14:textId="77777777" w:rsidR="006B54DE" w:rsidRPr="00070C80" w:rsidRDefault="006B54DE" w:rsidP="006B54DE">
      <w:pPr>
        <w:spacing w:after="240" w:line="240" w:lineRule="auto"/>
        <w:ind w:firstLine="0"/>
        <w:jc w:val="left"/>
      </w:pPr>
    </w:p>
    <w:p w14:paraId="0732A756" w14:textId="77777777" w:rsidR="00FC51D1" w:rsidRDefault="00070C80" w:rsidP="006B54DE">
      <w:pPr>
        <w:spacing w:after="240" w:line="240" w:lineRule="auto"/>
        <w:ind w:firstLine="0"/>
        <w:jc w:val="center"/>
      </w:pPr>
      <w:r w:rsidRPr="00070C80">
        <w:t>Минск, 20</w:t>
      </w:r>
      <w:r w:rsidR="006F534B">
        <w:rPr>
          <w:lang w:val="en-US"/>
        </w:rPr>
        <w:t>22</w:t>
      </w:r>
      <w:r w:rsidR="00FC51D1">
        <w:br w:type="page"/>
      </w:r>
    </w:p>
    <w:p w14:paraId="3D4A520E" w14:textId="77777777" w:rsidR="000A7DDB" w:rsidRPr="00476D26" w:rsidRDefault="00FF5E07" w:rsidP="00771478">
      <w:pPr>
        <w:spacing w:before="240" w:after="720"/>
        <w:jc w:val="center"/>
        <w:rPr>
          <w:b/>
          <w:caps/>
          <w:sz w:val="36"/>
        </w:rPr>
      </w:pPr>
      <w:r w:rsidRPr="00476D26">
        <w:rPr>
          <w:b/>
          <w:caps/>
          <w:sz w:val="36"/>
        </w:rPr>
        <w:lastRenderedPageBreak/>
        <w:t>Оглавление</w:t>
      </w:r>
    </w:p>
    <w:p w14:paraId="7BF174E7" w14:textId="5C88575E" w:rsidR="004653F7" w:rsidRDefault="00481B9A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\t "Приложение,1,Заголовок приложения,1" </w:instrText>
      </w:r>
      <w:r>
        <w:fldChar w:fldCharType="separate"/>
      </w:r>
      <w:hyperlink w:anchor="_Toc101814729" w:history="1">
        <w:r w:rsidR="004653F7" w:rsidRPr="005806E9">
          <w:rPr>
            <w:rStyle w:val="afe"/>
            <w:noProof/>
          </w:rPr>
          <w:t>введение</w:t>
        </w:r>
        <w:r w:rsidR="004653F7">
          <w:rPr>
            <w:noProof/>
            <w:webHidden/>
          </w:rPr>
          <w:tab/>
        </w:r>
        <w:r w:rsidR="004653F7">
          <w:rPr>
            <w:noProof/>
            <w:webHidden/>
          </w:rPr>
          <w:fldChar w:fldCharType="begin"/>
        </w:r>
        <w:r w:rsidR="004653F7">
          <w:rPr>
            <w:noProof/>
            <w:webHidden/>
          </w:rPr>
          <w:instrText xml:space="preserve"> PAGEREF _Toc101814729 \h </w:instrText>
        </w:r>
        <w:r w:rsidR="004653F7">
          <w:rPr>
            <w:noProof/>
            <w:webHidden/>
          </w:rPr>
        </w:r>
        <w:r w:rsidR="004653F7">
          <w:rPr>
            <w:noProof/>
            <w:webHidden/>
          </w:rPr>
          <w:fldChar w:fldCharType="separate"/>
        </w:r>
        <w:r w:rsidR="004653F7">
          <w:rPr>
            <w:noProof/>
            <w:webHidden/>
          </w:rPr>
          <w:t>3</w:t>
        </w:r>
        <w:r w:rsidR="004653F7">
          <w:rPr>
            <w:noProof/>
            <w:webHidden/>
          </w:rPr>
          <w:fldChar w:fldCharType="end"/>
        </w:r>
      </w:hyperlink>
    </w:p>
    <w:p w14:paraId="791EC3B1" w14:textId="73E6F898" w:rsidR="004653F7" w:rsidRDefault="004653F7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1814730" w:history="1">
        <w:r w:rsidRPr="005806E9">
          <w:rPr>
            <w:rStyle w:val="afe"/>
            <w:noProof/>
          </w:rPr>
          <w:t>Глава 1 Начальные сведения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464E38" w14:textId="2C1AB02E" w:rsidR="004653F7" w:rsidRDefault="004653F7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1814731" w:history="1">
        <w:r w:rsidRPr="005806E9">
          <w:rPr>
            <w:rStyle w:val="afe"/>
            <w:noProof/>
            <w:highlight w:val="yellow"/>
          </w:rPr>
          <w:t>1.1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5806E9">
          <w:rPr>
            <w:rStyle w:val="afe"/>
            <w:noProof/>
            <w:highlight w:val="yellow"/>
          </w:rPr>
          <w:t>Кластеризация и поиск сообществ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03389FF" w14:textId="32D3AD78" w:rsidR="004653F7" w:rsidRDefault="004653F7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1814732" w:history="1">
        <w:r w:rsidRPr="005806E9">
          <w:rPr>
            <w:rStyle w:val="afe"/>
            <w:noProof/>
          </w:rPr>
          <w:t>1.2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5806E9">
          <w:rPr>
            <w:rStyle w:val="afe"/>
            <w:noProof/>
          </w:rPr>
          <w:t>Основные понятия и обозначения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41B255" w14:textId="4CF4AA0D" w:rsidR="004653F7" w:rsidRDefault="004653F7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1814733" w:history="1">
        <w:r w:rsidRPr="005806E9">
          <w:rPr>
            <w:rStyle w:val="afe"/>
            <w:noProof/>
          </w:rPr>
          <w:t>1.3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5806E9">
          <w:rPr>
            <w:rStyle w:val="afe"/>
            <w:noProof/>
          </w:rPr>
          <w:t>Модульность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76357A6" w14:textId="65F25A5B" w:rsidR="004653F7" w:rsidRDefault="004653F7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1814734" w:history="1">
        <w:r w:rsidRPr="005806E9">
          <w:rPr>
            <w:rStyle w:val="afe"/>
            <w:noProof/>
          </w:rPr>
          <w:t>1.4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5806E9">
          <w:rPr>
            <w:rStyle w:val="afe"/>
            <w:noProof/>
          </w:rPr>
          <w:t>CMP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9263D04" w14:textId="5848EB5D" w:rsidR="004653F7" w:rsidRDefault="004653F7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1814735" w:history="1">
        <w:r w:rsidRPr="005806E9">
          <w:rPr>
            <w:rStyle w:val="afe"/>
            <w:noProof/>
          </w:rPr>
          <w:t>1.5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5806E9">
          <w:rPr>
            <w:rStyle w:val="afe"/>
            <w:noProof/>
          </w:rPr>
          <w:t xml:space="preserve">Параметр разрешения </w:t>
        </w:r>
        <m:oMath>
          <m:r>
            <m:rPr>
              <m:sty m:val="bi"/>
            </m:rPr>
            <w:rPr>
              <w:rStyle w:val="afe"/>
              <w:rFonts w:ascii="Cambria Math" w:hAnsi="Cambria Math"/>
              <w:noProof/>
            </w:rPr>
            <m:t>γ</m:t>
          </m:r>
        </m:oMath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AFFA7C2" w14:textId="6DD2C33F" w:rsidR="004653F7" w:rsidRDefault="004653F7">
      <w:pPr>
        <w:pStyle w:val="23"/>
        <w:tabs>
          <w:tab w:val="left" w:pos="1400"/>
          <w:tab w:val="right" w:leader="dot" w:pos="9962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101814736" w:history="1">
        <w:r w:rsidRPr="005806E9">
          <w:rPr>
            <w:rStyle w:val="afe"/>
            <w:noProof/>
            <w:highlight w:val="yellow"/>
          </w:rPr>
          <w:t>1.6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5806E9">
          <w:rPr>
            <w:rStyle w:val="afe"/>
            <w:noProof/>
            <w:highlight w:val="yellow"/>
          </w:rPr>
          <w:t>Алгоритмы обнаружения сообществ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D38722" w14:textId="073DA8C0" w:rsidR="004653F7" w:rsidRDefault="004653F7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1814737" w:history="1">
        <w:r w:rsidRPr="005806E9">
          <w:rPr>
            <w:rStyle w:val="afe"/>
            <w:noProof/>
          </w:rPr>
          <w:t>Глава 2 алгоритм лувена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9F3EC08" w14:textId="0EE43A3B" w:rsidR="004653F7" w:rsidRDefault="004653F7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1814738" w:history="1">
        <w:r w:rsidRPr="005806E9">
          <w:rPr>
            <w:rStyle w:val="afe"/>
            <w:noProof/>
          </w:rPr>
          <w:t>Глава 3 Алгоритм лейдена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DB2D017" w14:textId="329D6DF5" w:rsidR="004653F7" w:rsidRDefault="004653F7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1814739" w:history="1">
        <w:r w:rsidRPr="005806E9">
          <w:rPr>
            <w:rStyle w:val="afe"/>
            <w:noProof/>
          </w:rPr>
          <w:t>Глава 4 Реализация алгоритма лейдена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FE5CC63" w14:textId="1CAA05D1" w:rsidR="004653F7" w:rsidRDefault="004653F7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1814740" w:history="1">
        <w:r w:rsidRPr="005806E9">
          <w:rPr>
            <w:rStyle w:val="afe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6DDEB71F" w14:textId="0D9DAE5C" w:rsidR="004653F7" w:rsidRDefault="004653F7">
      <w:pPr>
        <w:pStyle w:val="11"/>
        <w:tabs>
          <w:tab w:val="right" w:leader="dot" w:pos="9962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101814741" w:history="1">
        <w:r w:rsidRPr="005806E9">
          <w:rPr>
            <w:rStyle w:val="afe"/>
            <w:noProof/>
          </w:rPr>
          <w:t>Список использованной литературы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_Toc101814741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4EC71B3" w14:textId="14241334" w:rsidR="000A7DDB" w:rsidRPr="000A7DDB" w:rsidRDefault="00481B9A" w:rsidP="00FF5E07">
      <w:r>
        <w:rPr>
          <w:rFonts w:cstheme="minorHAnsi"/>
          <w:sz w:val="20"/>
          <w:szCs w:val="20"/>
        </w:rPr>
        <w:fldChar w:fldCharType="end"/>
      </w:r>
    </w:p>
    <w:p w14:paraId="7CCBD64B" w14:textId="5134C8DF" w:rsidR="00131D93" w:rsidRPr="00B33577" w:rsidRDefault="00FF5E07" w:rsidP="00AB77AC">
      <w:pPr>
        <w:pStyle w:val="12"/>
      </w:pPr>
      <w:bookmarkStart w:id="0" w:name="_Toc385679100"/>
      <w:bookmarkStart w:id="1" w:name="_Toc101814729"/>
      <w:r>
        <w:lastRenderedPageBreak/>
        <w:t>введ</w:t>
      </w:r>
      <w:r w:rsidR="00AA7114">
        <w:t>е</w:t>
      </w:r>
      <w:r>
        <w:t>ние</w:t>
      </w:r>
      <w:bookmarkEnd w:id="0"/>
      <w:bookmarkEnd w:id="1"/>
    </w:p>
    <w:p w14:paraId="09C14510" w14:textId="426E2E2B" w:rsidR="00FF5E07" w:rsidRDefault="003613C6" w:rsidP="00086E39">
      <w:pPr>
        <w:pStyle w:val="1"/>
      </w:pPr>
      <w:bookmarkStart w:id="2" w:name="_Toc385679101"/>
      <w:r>
        <w:lastRenderedPageBreak/>
        <w:br/>
      </w:r>
      <w:bookmarkStart w:id="3" w:name="_Toc101814730"/>
      <w:bookmarkEnd w:id="2"/>
      <w:r w:rsidR="001361B9">
        <w:t>Начальные сведения</w:t>
      </w:r>
      <w:bookmarkEnd w:id="3"/>
    </w:p>
    <w:p w14:paraId="17EE0390" w14:textId="7B0B3116" w:rsidR="00FC1CEF" w:rsidRPr="008E3097" w:rsidRDefault="00FC1CEF" w:rsidP="009300CC">
      <w:pPr>
        <w:pStyle w:val="2"/>
        <w:numPr>
          <w:ilvl w:val="1"/>
          <w:numId w:val="6"/>
        </w:numPr>
        <w:ind w:left="1134"/>
        <w:rPr>
          <w:highlight w:val="yellow"/>
        </w:rPr>
      </w:pPr>
      <w:bookmarkStart w:id="4" w:name="_Toc101814731"/>
      <w:r w:rsidRPr="008E3097">
        <w:rPr>
          <w:highlight w:val="yellow"/>
        </w:rPr>
        <w:t>Кластеризация и поиск сообществ</w:t>
      </w:r>
      <w:bookmarkEnd w:id="4"/>
    </w:p>
    <w:p w14:paraId="7767026A" w14:textId="1599F02E" w:rsidR="00A22A51" w:rsidRDefault="00A22A51" w:rsidP="00A22A51">
      <w:r>
        <w:t xml:space="preserve">Кластеризация — это </w:t>
      </w:r>
      <w:r w:rsidR="00816759">
        <w:t>метод машинного обучения, при котором</w:t>
      </w:r>
      <w:r>
        <w:t xml:space="preserve"> объект</w:t>
      </w:r>
      <w:r w:rsidR="00816759">
        <w:t>ы группируются</w:t>
      </w:r>
      <w:r>
        <w:t xml:space="preserve"> таким образом, чтобы объекты из одного кластера были более похожи друг на друга, чем на объекты из других кластеров по какому-либо признаку. </w:t>
      </w:r>
    </w:p>
    <w:p w14:paraId="516616F0" w14:textId="623CFE7C" w:rsidR="00816759" w:rsidRPr="00987C86" w:rsidRDefault="00816759" w:rsidP="00A22A51">
      <w:pPr>
        <w:rPr>
          <w:lang w:val="be-BY"/>
        </w:rPr>
      </w:pPr>
      <w:r>
        <w:t xml:space="preserve">Обнаружение сообществ — </w:t>
      </w:r>
      <w:r w:rsidR="00D010DE">
        <w:t xml:space="preserve">задача, которая </w:t>
      </w:r>
      <w:r w:rsidR="00987C86">
        <w:t xml:space="preserve">старается найти лучшее разбиение графа на сообщества. Она немного отличается от кластеризации. Например кластеризация проводится на основе нескольких атрибутов, когда обнаружение сообществ основывается только на </w:t>
      </w:r>
      <w:proofErr w:type="gramStart"/>
      <w:r w:rsidR="00987C86">
        <w:t xml:space="preserve">одном </w:t>
      </w:r>
      <w:r w:rsidR="008E3097">
        <w:t xml:space="preserve"> —</w:t>
      </w:r>
      <w:proofErr w:type="gramEnd"/>
      <w:r w:rsidR="008E3097">
        <w:t xml:space="preserve"> ребра.</w:t>
      </w:r>
    </w:p>
    <w:p w14:paraId="21D6C606" w14:textId="68B764A4" w:rsidR="001361B9" w:rsidRPr="001361B9" w:rsidRDefault="001361B9" w:rsidP="009300CC">
      <w:pPr>
        <w:pStyle w:val="2"/>
        <w:numPr>
          <w:ilvl w:val="1"/>
          <w:numId w:val="6"/>
        </w:numPr>
        <w:ind w:left="1134"/>
      </w:pPr>
      <w:bookmarkStart w:id="5" w:name="_Toc101814732"/>
      <w:r w:rsidRPr="001361B9">
        <w:t>Основные понятия и обозначения</w:t>
      </w:r>
      <w:bookmarkEnd w:id="5"/>
    </w:p>
    <w:p w14:paraId="76EB4045" w14:textId="77777777" w:rsidR="0011280C" w:rsidRDefault="00D1657D" w:rsidP="0011280C">
      <w:pPr>
        <w:rPr>
          <w:lang w:val="be-BY"/>
        </w:rPr>
      </w:pPr>
      <m:oMath>
        <m:r>
          <w:rPr>
            <w:rFonts w:ascii="Cambria Math" w:hAnsi="Cambria Math"/>
          </w:rPr>
          <m:t>G=(V,E)</m:t>
        </m:r>
      </m:oMath>
      <w:r w:rsidRPr="008B2F4B">
        <w:t xml:space="preserve"> </w:t>
      </w:r>
      <w:r>
        <w:t xml:space="preserve">граф с </w:t>
      </w:r>
      <m:oMath>
        <m:r>
          <w:rPr>
            <w:rFonts w:ascii="Cambria Math" w:hAnsi="Cambria Math"/>
          </w:rPr>
          <m:t>n=|V|</m:t>
        </m:r>
      </m:oMath>
      <w:r w:rsidRPr="008B2F4B">
        <w:t xml:space="preserve"> </w:t>
      </w:r>
      <w:r>
        <w:rPr>
          <w:lang w:val="be-BY"/>
        </w:rPr>
        <w:t xml:space="preserve">узлами и </w:t>
      </w:r>
      <m:oMath>
        <m:r>
          <w:rPr>
            <w:rFonts w:ascii="Cambria Math" w:hAnsi="Cambria Math"/>
            <w:lang w:val="be-BY"/>
          </w:rPr>
          <m:t>m=|E|</m:t>
        </m:r>
      </m:oMath>
      <w:r>
        <w:rPr>
          <w:lang w:val="be-BY"/>
        </w:rPr>
        <w:t>ребрами</w:t>
      </w:r>
      <w:r w:rsidRPr="0001644B">
        <w:t>.</w:t>
      </w:r>
      <w:r>
        <w:t xml:space="preserve"> </w:t>
      </w:r>
      <w:r w:rsidR="00C228C7">
        <w:t xml:space="preserve">Задавать графы можно различными способами: указанием множества вершин и ребер, графически, </w:t>
      </w:r>
      <w:r w:rsidR="00A172AB">
        <w:t xml:space="preserve">с помощью </w:t>
      </w:r>
      <w:r w:rsidR="00C228C7">
        <w:t>матриц</w:t>
      </w:r>
      <w:r w:rsidR="00A172AB">
        <w:t>ы</w:t>
      </w:r>
      <w:r w:rsidR="00C228C7">
        <w:t xml:space="preserve"> смежности</w:t>
      </w:r>
      <w:r w:rsidR="00A172AB">
        <w:t xml:space="preserve"> или матрицы инцидентности. В данной работе графы будут задаваться при помощи матриц смежности</w:t>
      </w:r>
      <w:r w:rsidR="007847D6">
        <w:t xml:space="preserve"> </w:t>
      </w:r>
      <w:r w:rsidR="007847D6">
        <w:rPr>
          <w:lang w:val="en-US"/>
        </w:rPr>
        <w:t>A</w:t>
      </w:r>
      <w:r w:rsidR="001F1B37" w:rsidRPr="001F1B37">
        <w:t xml:space="preserve">, </w:t>
      </w:r>
      <w:r w:rsidR="001F1B37">
        <w:t xml:space="preserve">для которой </w:t>
      </w:r>
      <w:proofErr w:type="gramStart"/>
      <w:r w:rsidR="001F1B37">
        <w:rPr>
          <w:lang w:val="en-US"/>
        </w:rPr>
        <w:t>A</w:t>
      </w:r>
      <w:r w:rsidR="001F1B37">
        <w:rPr>
          <w:vertAlign w:val="subscript"/>
          <w:lang w:val="en-US"/>
        </w:rPr>
        <w:t>i</w:t>
      </w:r>
      <w:r w:rsidR="001F1B37" w:rsidRPr="001F1B37">
        <w:rPr>
          <w:vertAlign w:val="subscript"/>
        </w:rPr>
        <w:t>,</w:t>
      </w:r>
      <w:r w:rsidR="001F1B37">
        <w:rPr>
          <w:vertAlign w:val="subscript"/>
          <w:lang w:val="en-US"/>
        </w:rPr>
        <w:t>j</w:t>
      </w:r>
      <w:proofErr w:type="gramEnd"/>
      <w:r w:rsidR="001F1B37" w:rsidRPr="001F1B37">
        <w:t>=1</w:t>
      </w:r>
      <w:r w:rsidR="001F1B37">
        <w:t>, если между вершинами существует ребро, и 0, если ребра нет.</w:t>
      </w:r>
      <w:r w:rsidR="0011280C" w:rsidRPr="0011280C">
        <w:t xml:space="preserve"> </w:t>
      </w:r>
      <w:r w:rsidR="0011280C">
        <w:t xml:space="preserve">Для взвешенных графов вес ребра определим как </w:t>
      </w:r>
      <w:proofErr w:type="spellStart"/>
      <w:proofErr w:type="gramStart"/>
      <w:r w:rsidR="0011280C">
        <w:rPr>
          <w:lang w:val="en-US"/>
        </w:rPr>
        <w:t>w</w:t>
      </w:r>
      <w:r w:rsidR="0011280C">
        <w:rPr>
          <w:vertAlign w:val="subscript"/>
          <w:lang w:val="en-US"/>
        </w:rPr>
        <w:t>i</w:t>
      </w:r>
      <w:proofErr w:type="spellEnd"/>
      <w:r w:rsidR="0011280C" w:rsidRPr="001F1B37">
        <w:rPr>
          <w:vertAlign w:val="subscript"/>
        </w:rPr>
        <w:t>,</w:t>
      </w:r>
      <w:r w:rsidR="0011280C">
        <w:rPr>
          <w:vertAlign w:val="subscript"/>
          <w:lang w:val="en-US"/>
        </w:rPr>
        <w:t>j</w:t>
      </w:r>
      <w:r w:rsidR="0011280C">
        <w:rPr>
          <w:lang w:val="be-BY"/>
        </w:rPr>
        <w:t>.</w:t>
      </w:r>
      <w:proofErr w:type="gramEnd"/>
      <w:r w:rsidR="0011280C">
        <w:rPr>
          <w:lang w:val="be-BY"/>
        </w:rPr>
        <w:t xml:space="preserve"> Еслі граф невзвешенный, то </w:t>
      </w:r>
      <w:proofErr w:type="spellStart"/>
      <w:r w:rsidR="0011280C">
        <w:rPr>
          <w:lang w:val="en-US"/>
        </w:rPr>
        <w:t>w</w:t>
      </w:r>
      <w:r w:rsidR="0011280C">
        <w:rPr>
          <w:vertAlign w:val="subscript"/>
          <w:lang w:val="en-US"/>
        </w:rPr>
        <w:t>i</w:t>
      </w:r>
      <w:proofErr w:type="spellEnd"/>
      <w:r w:rsidR="0011280C" w:rsidRPr="001F1B37">
        <w:rPr>
          <w:vertAlign w:val="subscript"/>
        </w:rPr>
        <w:t>,</w:t>
      </w:r>
      <w:r w:rsidR="0011280C">
        <w:rPr>
          <w:vertAlign w:val="subscript"/>
          <w:lang w:val="en-US"/>
        </w:rPr>
        <w:t>j</w:t>
      </w:r>
      <w:r w:rsidR="0011280C">
        <w:rPr>
          <w:lang w:val="be-BY"/>
        </w:rPr>
        <w:t>=1.</w:t>
      </w:r>
    </w:p>
    <w:p w14:paraId="0D5D3320" w14:textId="22399829" w:rsidR="00C228C7" w:rsidRPr="0011280C" w:rsidRDefault="00D1657D" w:rsidP="0011280C">
      <w:pPr>
        <w:rPr>
          <w:lang w:val="be-BY"/>
        </w:rPr>
      </w:pPr>
      <m:oMath>
        <m:r>
          <w:rPr>
            <w:rFonts w:ascii="Cambria Math" w:hAnsi="Cambria Math"/>
          </w:rPr>
          <m:t xml:space="preserve">C </m:t>
        </m:r>
      </m:oMath>
      <w:r w:rsidR="00557AC8">
        <w:t>— сообщество.</w:t>
      </w:r>
    </w:p>
    <w:p w14:paraId="1D627FD8" w14:textId="69BBC0EC" w:rsidR="00557AC8" w:rsidRDefault="00D1657D" w:rsidP="00557AC8">
      <w:r>
        <w:t xml:space="preserve">Разбиение графа: </w:t>
      </w:r>
      <m:oMath>
        <m:r>
          <m:rPr>
            <m:scr m:val="script"/>
          </m:rPr>
          <w:rPr>
            <w:rFonts w:ascii="Cambria Math" w:hAnsi="Cambria Math"/>
          </w:rPr>
          <m:t>P={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}</m:t>
        </m:r>
      </m:oMath>
      <w:r>
        <w:t xml:space="preserve">состоит из </w:t>
      </w:r>
      <m:oMath>
        <m:r>
          <w:rPr>
            <w:rFonts w:ascii="Cambria Math" w:hAnsi="Cambria Math"/>
          </w:rPr>
          <m:t>r= |</m:t>
        </m:r>
        <m:r>
          <m:rPr>
            <m:scr m:val="script"/>
          </m:rPr>
          <w:rPr>
            <w:rFonts w:ascii="Cambria Math" w:hAnsi="Cambria Math"/>
          </w:rPr>
          <m:t>P|</m:t>
        </m:r>
      </m:oMath>
      <w:r w:rsidRPr="003057E3">
        <w:t xml:space="preserve"> </w:t>
      </w:r>
      <w:r>
        <w:t xml:space="preserve">сообществ, где каждое сообщество </w:t>
      </w:r>
      <w:r>
        <w:rPr>
          <w:lang w:val="en-US"/>
        </w:rPr>
        <w:t>C</w:t>
      </w:r>
      <w:r>
        <w:rPr>
          <w:vertAlign w:val="subscript"/>
          <w:lang w:val="en-US"/>
        </w:rPr>
        <w:t>i</w:t>
      </w:r>
      <w:r w:rsidRPr="0043002E">
        <w:t xml:space="preserve"> </w:t>
      </w:r>
      <m:oMath>
        <m:r>
          <w:rPr>
            <w:rFonts w:ascii="Cambria Math" w:hAnsi="Cambria Math"/>
          </w:rPr>
          <m:t>⊆</m:t>
        </m:r>
      </m:oMath>
      <w:r w:rsidRPr="0043002E">
        <w:t xml:space="preserve"> </w:t>
      </w:r>
      <w:r>
        <w:rPr>
          <w:lang w:val="en-US"/>
        </w:rPr>
        <w:t>V</w:t>
      </w:r>
      <w:r>
        <w:t>состоит из множества узлов</w:t>
      </w:r>
      <w:r w:rsidRPr="00C34A31">
        <w:t xml:space="preserve"> </w:t>
      </w:r>
      <m:oMath>
        <m:r>
          <w:rPr>
            <w:rFonts w:ascii="Cambria Math" w:hAnsi="Cambria Math"/>
          </w:rPr>
          <m:t>V=</m:t>
        </m:r>
        <m:nary>
          <m:naryPr>
            <m:chr m:val="⋃"/>
            <m:limLoc m:val="subSup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C34A31"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  <m:r>
          <w:rPr>
            <w:rFonts w:ascii="Cambria Math" w:hAnsi="Cambria Math"/>
          </w:rPr>
          <m:t>⋂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lang w:val="en-US"/>
              </w:rPr>
              <m:t>j</m:t>
            </m:r>
          </m:sub>
        </m:sSub>
        <m:r>
          <w:rPr>
            <w:rFonts w:ascii="Cambria Math" w:hAnsi="Cambria Math"/>
          </w:rPr>
          <m:t>= ∅</m:t>
        </m:r>
      </m:oMath>
      <w:r>
        <w:t xml:space="preserve"> для любых </w:t>
      </w:r>
      <m:oMath>
        <m:r>
          <w:rPr>
            <w:rFonts w:ascii="Cambria Math" w:hAnsi="Cambria Math"/>
            <w:lang w:val="en-US"/>
          </w:rPr>
          <w:lastRenderedPageBreak/>
          <m:t>i</m:t>
        </m:r>
        <m:r>
          <w:rPr>
            <w:rFonts w:ascii="Cambria Math" w:hAnsi="Cambria Math"/>
          </w:rPr>
          <m:t>≠</m:t>
        </m:r>
        <m:r>
          <w:rPr>
            <w:rFonts w:ascii="Cambria Math" w:hAnsi="Cambria Math"/>
            <w:lang w:val="en-US"/>
          </w:rPr>
          <m:t>j</m:t>
        </m:r>
      </m:oMath>
      <w:r>
        <w:t xml:space="preserve">. Для двух множеств </w:t>
      </w:r>
      <w:r>
        <w:rPr>
          <w:lang w:val="en-US"/>
        </w:rPr>
        <w:t>S</w:t>
      </w:r>
      <w:r w:rsidRPr="00C409B7">
        <w:t xml:space="preserve"> </w:t>
      </w:r>
      <w:r>
        <w:t xml:space="preserve">и </w:t>
      </w:r>
      <w:r>
        <w:rPr>
          <w:lang w:val="en-US"/>
        </w:rPr>
        <w:t>R</w:t>
      </w:r>
      <w:r w:rsidRPr="00C409B7">
        <w:t xml:space="preserve"> </w:t>
      </w:r>
      <w:r>
        <w:t xml:space="preserve">будем использовать следующие обозначения: </w:t>
      </w:r>
      <m:oMath>
        <m:r>
          <w:rPr>
            <w:rFonts w:ascii="Cambria Math" w:hAnsi="Cambria Math"/>
          </w:rPr>
          <m:t>S+R=S⋃R,  S-R=S\R.</m:t>
        </m:r>
      </m:oMath>
      <w:r w:rsidRPr="003E6213">
        <w:t xml:space="preserve"> </w:t>
      </w:r>
    </w:p>
    <w:p w14:paraId="62E5159E" w14:textId="4C2EA805" w:rsidR="00D50B6E" w:rsidRDefault="00D50B6E" w:rsidP="00D50B6E">
      <m:oMath>
        <m:r>
          <m:rPr>
            <m:scr m:val="script"/>
          </m:rPr>
          <w:rPr>
            <w:rFonts w:ascii="Cambria Math" w:hAnsi="Cambria Math"/>
          </w:rPr>
          <m:t>P(</m:t>
        </m:r>
        <m:r>
          <w:rPr>
            <w:rFonts w:ascii="Cambria Math" w:hAnsi="Cambria Math"/>
            <w:lang w:val="en-US"/>
          </w:rPr>
          <m:t>v</m:t>
        </m:r>
        <m:r>
          <w:rPr>
            <w:rFonts w:ascii="Cambria Math" w:hAnsi="Cambria Math"/>
          </w:rPr>
          <m:t>→C)</m:t>
        </m:r>
      </m:oMath>
      <w:r>
        <w:t xml:space="preserve">—разбиение, которое получается при перемещении узла </w:t>
      </w:r>
      <m:oMath>
        <m:r>
          <w:rPr>
            <w:rFonts w:ascii="Cambria Math" w:hAnsi="Cambria Math"/>
          </w:rPr>
          <m:t>v</m:t>
        </m:r>
      </m:oMath>
      <w:r>
        <w:t>в сообщество</w:t>
      </w:r>
      <w:r w:rsidRPr="005C764E">
        <w:t xml:space="preserve"> </w:t>
      </w:r>
      <m:oMath>
        <m:r>
          <w:rPr>
            <w:rFonts w:ascii="Cambria Math" w:hAnsi="Cambria Math"/>
          </w:rPr>
          <m:t>C</m:t>
        </m:r>
      </m:oMath>
      <w:r>
        <w:t xml:space="preserve"> разбиения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>
        <w:t>.</w:t>
      </w:r>
    </w:p>
    <w:p w14:paraId="471B6FA9" w14:textId="0B57E2EC" w:rsidR="00C44025" w:rsidRPr="00C44025" w:rsidRDefault="00C44025" w:rsidP="00C44025">
      <w:pPr>
        <w:rPr>
          <w:lang w:val="be-BY"/>
        </w:rPr>
      </w:pPr>
      <w:r>
        <w:rPr>
          <w:lang w:val="be-BY"/>
        </w:rPr>
        <w:t xml:space="preserve">Обозначим </w:t>
      </w:r>
      <m:oMath>
        <m:r>
          <w:rPr>
            <w:rFonts w:ascii="Cambria Math" w:hAnsi="Cambria Math"/>
            <w:lang w:val="be-BY"/>
          </w:rPr>
          <m:t>H(C)</m:t>
        </m:r>
      </m:oMath>
      <w:r>
        <w:rPr>
          <w:lang w:val="be-BY"/>
        </w:rPr>
        <w:t>как подграф, образованный сообществом</w:t>
      </w:r>
      <w:r w:rsidRPr="00C945AA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rPr>
          <w:lang w:val="be-BY"/>
        </w:rPr>
        <w:t xml:space="preserve">, т.е. </w:t>
      </w:r>
      <m:oMath>
        <m:r>
          <w:rPr>
            <w:rFonts w:ascii="Cambria Math" w:hAnsi="Cambria Math"/>
            <w:lang w:val="be-BY"/>
          </w:rPr>
          <m:t>V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H</m:t>
            </m:r>
          </m:e>
        </m:d>
        <m:r>
          <w:rPr>
            <w:rFonts w:ascii="Cambria Math" w:hAnsi="Cambria Math"/>
            <w:lang w:val="be-BY"/>
          </w:rPr>
          <m:t xml:space="preserve">=C </m:t>
        </m:r>
      </m:oMath>
      <w:r>
        <w:rPr>
          <w:lang w:val="be-BY"/>
        </w:rPr>
        <w:t xml:space="preserve">и </w:t>
      </w:r>
      <m:oMath>
        <m:r>
          <w:rPr>
            <w:rFonts w:ascii="Cambria Math" w:hAnsi="Cambria Math"/>
            <w:lang w:val="be-BY"/>
          </w:rPr>
          <m:t>E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H</m:t>
            </m:r>
          </m:e>
        </m:d>
        <m:r>
          <w:rPr>
            <w:rFonts w:ascii="Cambria Math" w:hAnsi="Cambria Math"/>
            <w:lang w:val="be-BY"/>
          </w:rPr>
          <m:t>={(u,v)|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u,v</m:t>
            </m:r>
          </m:e>
        </m:d>
        <m:r>
          <w:rPr>
            <w:rFonts w:ascii="Cambria Math" w:hAnsi="Cambria Math"/>
            <w:lang w:val="be-BY"/>
          </w:rPr>
          <m:t>∈E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</m:t>
            </m:r>
          </m:e>
        </m:d>
        <m:r>
          <w:rPr>
            <w:rFonts w:ascii="Cambria Math" w:hAnsi="Cambria Math"/>
            <w:lang w:val="be-BY"/>
          </w:rPr>
          <m:t>,u,v∈C}</m:t>
        </m:r>
      </m:oMath>
      <w:r>
        <w:rPr>
          <w:lang w:val="be-BY"/>
        </w:rPr>
        <w:t xml:space="preserve">. Сообщество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rPr>
          <w:lang w:val="be-BY"/>
        </w:rPr>
        <w:t xml:space="preserve"> называется связным, если </w:t>
      </w:r>
      <m:oMath>
        <m:r>
          <w:rPr>
            <w:rFonts w:ascii="Cambria Math" w:hAnsi="Cambria Math"/>
            <w:lang w:val="be-BY"/>
          </w:rPr>
          <m:t>H(C)</m:t>
        </m:r>
      </m:oMath>
      <w:r>
        <w:rPr>
          <w:lang w:val="be-BY"/>
        </w:rPr>
        <w:t xml:space="preserve">связный граф. И наоборот, сообщество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 w:rsidRPr="00FD1BCF">
        <w:t xml:space="preserve"> </w:t>
      </w:r>
      <w:r>
        <w:rPr>
          <w:lang w:val="be-BY"/>
        </w:rPr>
        <w:t xml:space="preserve">называется несвязным, если </w:t>
      </w:r>
      <m:oMath>
        <m:r>
          <w:rPr>
            <w:rFonts w:ascii="Cambria Math" w:hAnsi="Cambria Math"/>
            <w:lang w:val="be-BY"/>
          </w:rPr>
          <m:t>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C</m:t>
            </m:r>
          </m:e>
        </m:d>
        <m:r>
          <w:rPr>
            <w:rFonts w:ascii="Cambria Math" w:hAnsi="Cambria Math"/>
            <w:lang w:val="be-BY"/>
          </w:rPr>
          <m:t xml:space="preserve"> </m:t>
        </m:r>
      </m:oMath>
      <w:r>
        <w:rPr>
          <w:lang w:val="be-BY"/>
        </w:rPr>
        <w:t>несвязный граф.</w:t>
      </w:r>
    </w:p>
    <w:p w14:paraId="569FA59D" w14:textId="5083D466" w:rsidR="00D1657D" w:rsidRPr="00557AC8" w:rsidRDefault="00557AC8" w:rsidP="00D1657D">
      <w:pPr>
        <w:rPr>
          <w:i/>
        </w:rPr>
      </w:pPr>
      <w:r>
        <w:rPr>
          <w:lang w:val="be-BY"/>
        </w:rPr>
        <w:t xml:space="preserve">Граф </w:t>
      </w:r>
      <m:oMath>
        <m:r>
          <w:rPr>
            <w:rFonts w:ascii="Cambria Math" w:hAnsi="Cambria Math"/>
            <w:lang w:val="be-BY"/>
          </w:rPr>
          <m:t>G</m:t>
        </m:r>
      </m:oMath>
      <w:r w:rsidRPr="00E0522F">
        <w:t xml:space="preserve"> </w:t>
      </w:r>
      <w:r>
        <w:rPr>
          <w:lang w:val="be-BY"/>
        </w:rPr>
        <w:t xml:space="preserve">называется базовым.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 xml:space="preserve">- </m:t>
        </m:r>
      </m:oMath>
      <w:r>
        <w:t xml:space="preserve">агрегированный граф базового графа </w:t>
      </w:r>
      <m:oMath>
        <m:r>
          <w:rPr>
            <w:rFonts w:ascii="Cambria Math" w:hAnsi="Cambria Math"/>
            <w:lang w:val="be-BY"/>
          </w:rPr>
          <m:t>G</m:t>
        </m:r>
      </m:oMath>
      <w:r>
        <w:rPr>
          <w:lang w:val="be-BY"/>
        </w:rPr>
        <w:t>. Узлы агрегированного графа</w:t>
      </w:r>
      <w:r>
        <w:t xml:space="preserve"> </w:t>
      </w:r>
      <m:oMath>
        <m:r>
          <w:rPr>
            <w:rFonts w:ascii="Cambria Math" w:hAnsi="Cambria Math"/>
          </w:rPr>
          <m:t>G'</m:t>
        </m:r>
      </m:oMath>
      <w:r>
        <w:t>являются</w:t>
      </w:r>
      <w:r>
        <w:rPr>
          <w:lang w:val="be-BY"/>
        </w:rPr>
        <w:t xml:space="preserve"> сообществами в разбиении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 xml:space="preserve"> базового графа</w:t>
      </w:r>
      <w:r w:rsidRPr="008B2F4B">
        <w:t xml:space="preserve"> </w:t>
      </w:r>
      <m:oMath>
        <m:r>
          <w:rPr>
            <w:rFonts w:ascii="Cambria Math" w:hAnsi="Cambria Math"/>
          </w:rPr>
          <m:t>G</m:t>
        </m:r>
      </m:oMath>
      <w:r>
        <w:rPr>
          <w:lang w:val="be-BY"/>
        </w:rPr>
        <w:t>,</w:t>
      </w:r>
      <w:r w:rsidRPr="00CB14BA">
        <w:t xml:space="preserve"> </w:t>
      </w:r>
      <w:r>
        <w:t>то есть</w:t>
      </w:r>
      <w:r w:rsidRPr="00E0522F">
        <w:t xml:space="preserve"> </w:t>
      </w:r>
      <m:oMath>
        <m:r>
          <w:rPr>
            <w:rFonts w:ascii="Cambria Math" w:hAnsi="Cambria Math"/>
          </w:rPr>
          <m:t>V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 xml:space="preserve">. </w:t>
      </w:r>
      <w:r>
        <w:t xml:space="preserve">Ребра агрегированного графа </w:t>
      </w:r>
      <m:oMath>
        <m:r>
          <w:rPr>
            <w:rFonts w:ascii="Cambria Math" w:hAnsi="Cambria Math"/>
          </w:rPr>
          <m:t>G'</m:t>
        </m:r>
      </m:oMath>
      <w:r>
        <w:t xml:space="preserve">являются многогранниками. Количество ребер между двумя узлами агрегированного графа </w:t>
      </w:r>
      <m:oMath>
        <m:r>
          <w:rPr>
            <w:rFonts w:ascii="Cambria Math" w:hAnsi="Cambria Math"/>
          </w:rPr>
          <m:t>G'</m:t>
        </m:r>
      </m:oMath>
      <w:r>
        <w:t>равняется числу ребер между узлами в двух соответствующих сообществах базового гафа</w:t>
      </w:r>
      <w:r w:rsidRPr="008B2F4B">
        <w:t xml:space="preserve"> </w:t>
      </w:r>
      <m:oMath>
        <m:r>
          <w:rPr>
            <w:rFonts w:ascii="Cambria Math" w:hAnsi="Cambria Math"/>
          </w:rPr>
          <m:t>G</m:t>
        </m:r>
      </m:oMath>
      <w:r>
        <w:t>. Следовательно,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C</m:t>
                </m:r>
                <m:r>
                  <w:rPr>
                    <w:rFonts w:ascii="Cambria Math" w:hAnsi="Cambria Math"/>
                  </w:rPr>
                  <m:t>,</m:t>
                </m:r>
                <m:r>
                  <w:rPr>
                    <w:rFonts w:ascii="Cambria Math" w:hAnsi="Cambria Math"/>
                    <w:lang w:val="en-US"/>
                  </w:rPr>
                  <m:t>D</m:t>
                </m:r>
              </m:e>
            </m:d>
          </m:e>
        </m:d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u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/>
                <w:lang w:val="en-US"/>
              </w:rPr>
              <m:t>v</m:t>
            </m:r>
          </m:e>
        </m:d>
        <m:r>
          <w:rPr>
            <w:rFonts w:ascii="Cambria Math" w:hAnsi="Cambria Math"/>
          </w:rPr>
          <m:t>∈</m:t>
        </m:r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G</m:t>
            </m:r>
          </m:e>
        </m:d>
        <m:r>
          <w:rPr>
            <w:rFonts w:ascii="Cambria Math" w:hAnsi="Cambria Math"/>
          </w:rPr>
          <m:t>, u∈C∈</m:t>
        </m:r>
        <m:r>
          <m:rPr>
            <m:scr m:val="script"/>
          </m:rPr>
          <w:rPr>
            <w:rFonts w:ascii="Cambria Math" w:hAnsi="Cambria Math"/>
            <w:lang w:val="be-BY"/>
          </w:rPr>
          <m:t xml:space="preserve">P, </m:t>
        </m:r>
        <m:r>
          <w:rPr>
            <w:rFonts w:ascii="Cambria Math" w:hAnsi="Cambria Math"/>
            <w:lang w:val="be-BY"/>
          </w:rPr>
          <m:t>v∈D∈</m:t>
        </m:r>
        <m:r>
          <m:rPr>
            <m:scr m:val="script"/>
          </m:rPr>
          <w:rPr>
            <w:rFonts w:ascii="Cambria Math" w:hAnsi="Cambria Math"/>
            <w:lang w:val="be-BY"/>
          </w:rPr>
          <m:t>P</m:t>
        </m:r>
        <m:r>
          <w:rPr>
            <w:rFonts w:ascii="Cambria Math" w:hAnsi="Cambria Math"/>
          </w:rPr>
          <m:t>}</m:t>
        </m:r>
      </m:oMath>
      <w:r>
        <w:t xml:space="preserve">где </w:t>
      </w:r>
      <m:oMath>
        <m:r>
          <w:rPr>
            <w:rFonts w:ascii="Cambria Math" w:hAnsi="Cambria Math"/>
          </w:rPr>
          <m:t>E(G')</m:t>
        </m:r>
      </m:oMath>
      <w:r>
        <w:t>мультимножество.</w:t>
      </w:r>
    </w:p>
    <w:p w14:paraId="29323D54" w14:textId="3F460993" w:rsidR="00D1657D" w:rsidRPr="00397A2D" w:rsidRDefault="007123FB" w:rsidP="00D1657D">
      <w:r>
        <w:t>Мощность</w:t>
      </w:r>
      <w:r w:rsidR="00557AC8">
        <w:t xml:space="preserve"> множества </w:t>
      </w:r>
      <m:oMath>
        <m:r>
          <w:rPr>
            <w:rFonts w:ascii="Cambria Math" w:hAnsi="Cambria Math"/>
          </w:rPr>
          <m:t>S</m:t>
        </m:r>
      </m:oMath>
      <w:r w:rsidR="00557AC8" w:rsidRPr="00AB46DC">
        <w:t xml:space="preserve">: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s∈S</m:t>
            </m:r>
          </m:sub>
          <m:sup/>
          <m:e>
            <m:r>
              <w:rPr>
                <w:rFonts w:ascii="Cambria Math" w:hAnsi="Cambria Math"/>
              </w:rPr>
              <m:t>s</m:t>
            </m:r>
          </m:e>
        </m:nary>
      </m:oMath>
      <w:r w:rsidR="00557AC8">
        <w:t xml:space="preserve">, где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=1</m:t>
        </m:r>
      </m:oMath>
      <w:r w:rsidR="00557AC8" w:rsidRPr="007813DD">
        <w:t xml:space="preserve"> </w:t>
      </w:r>
      <w:r w:rsidR="00557AC8">
        <w:t xml:space="preserve">если </w:t>
      </w:r>
      <w:r w:rsidR="00557AC8">
        <w:rPr>
          <w:lang w:val="en-US"/>
        </w:rPr>
        <w:t>s</w:t>
      </w:r>
      <w:r w:rsidR="00557AC8" w:rsidRPr="007813DD">
        <w:t xml:space="preserve"> </w:t>
      </w:r>
      <w:r w:rsidR="00557AC8">
        <w:t>не является множеством.</w:t>
      </w:r>
    </w:p>
    <w:p w14:paraId="7CEA15D4" w14:textId="151452AA" w:rsidR="00E35525" w:rsidRDefault="00E35525" w:rsidP="00D1657D">
      <w:r>
        <w:t>Функция качества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G,</m:t>
            </m:r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</m:t>
            </m:r>
          </m:e>
        </m:d>
      </m:oMath>
      <w:r w:rsidRPr="00E0522F">
        <w:t xml:space="preserve"> </w:t>
      </w:r>
      <w:r>
        <w:rPr>
          <w:lang w:val="be-BY"/>
        </w:rPr>
        <w:t xml:space="preserve">или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H(P)</m:t>
        </m:r>
      </m:oMath>
      <w:r w:rsidRPr="00E0522F">
        <w:t xml:space="preserve"> </w:t>
      </w:r>
      <w:r>
        <w:rPr>
          <w:lang w:val="be-BY"/>
        </w:rPr>
        <w:t xml:space="preserve">сообщества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 xml:space="preserve"> графа</w:t>
      </w:r>
      <w:r w:rsidRPr="00E0522F">
        <w:t xml:space="preserve"> </w:t>
      </w:r>
      <m:oMath>
        <m:r>
          <w:rPr>
            <w:rFonts w:ascii="Cambria Math" w:hAnsi="Cambria Math"/>
          </w:rPr>
          <m:t>G</m:t>
        </m:r>
      </m:oMath>
      <w:r>
        <w:t xml:space="preserve">. Функция качества должна обладать свойством: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G,</m:t>
            </m:r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</m:t>
            </m:r>
          </m:e>
        </m:d>
        <m:r>
          <m:rPr>
            <m:scr m:val="script"/>
          </m:rPr>
          <w:rPr>
            <w:rFonts w:ascii="Cambria Math" w:hAnsi="Cambria Math"/>
            <w:lang w:val="be-BY"/>
          </w:rPr>
          <m:t>=H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G',</m:t>
            </m:r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P'</m:t>
            </m:r>
          </m:e>
        </m:d>
      </m:oMath>
      <w:r w:rsidRPr="00E0522F">
        <w:t xml:space="preserve"> </w:t>
      </w:r>
      <w:r>
        <w:t xml:space="preserve">, где </w:t>
      </w:r>
      <m:oMath>
        <m:sSup>
          <m:sSupPr>
            <m:ctrlPr>
              <w:rPr>
                <w:rFonts w:ascii="Cambria Math" w:hAnsi="Cambria Math"/>
                <w:i/>
                <w:lang w:val="be-BY"/>
              </w:rPr>
            </m:ctrlPr>
          </m:sSupPr>
          <m:e>
            <m:r>
              <m:rPr>
                <m:scr m:val="script"/>
              </m:rPr>
              <w:rPr>
                <w:rFonts w:ascii="Cambria Math" w:hAnsi="Cambria Math"/>
                <w:lang w:val="be-BY"/>
              </w:rPr>
              <m:t>P</m:t>
            </m:r>
          </m:e>
          <m:sup>
            <m:r>
              <w:rPr>
                <w:rFonts w:ascii="Cambria Math" w:hAnsi="Cambria Math"/>
                <w:lang w:val="be-BY"/>
              </w:rPr>
              <m:t>'</m:t>
            </m:r>
          </m:sup>
        </m:sSup>
        <m:r>
          <w:rPr>
            <w:rFonts w:ascii="Cambria Math" w:hAnsi="Cambria Math"/>
            <w:lang w:val="be-BY"/>
          </w:rPr>
          <m:t>={{v}|v∈V(G')}</m:t>
        </m:r>
      </m:oMath>
      <w:r w:rsidRPr="00956FEB">
        <w:t xml:space="preserve"> </w:t>
      </w:r>
      <w:r>
        <w:t>обозначает одноэлементное разбиение агрегированного графа</w:t>
      </w:r>
      <w:r w:rsidRPr="008B2F4B">
        <w:t xml:space="preserve"> </w:t>
      </w:r>
      <m:oMath>
        <m:r>
          <w:rPr>
            <w:rFonts w:ascii="Cambria Math" w:hAnsi="Cambria Math"/>
          </w:rPr>
          <m:t>G'</m:t>
        </m:r>
      </m:oMath>
      <w:r>
        <w:t>. Это гарантирует, что функция качества дает одинаковые результаты для базового и агрегированного графа.</w:t>
      </w:r>
    </w:p>
    <w:p w14:paraId="47B3EDA5" w14:textId="5CE76017" w:rsidR="00E35525" w:rsidRDefault="00E35525" w:rsidP="00D1657D">
      <w:r>
        <w:t>Изменение функции качества после перемещения узла в сообщество обозначим, как</w:t>
      </w:r>
      <w:r w:rsidRPr="005C764E">
        <w:t xml:space="preserve">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(v→C)</m:t>
        </m:r>
      </m:oMath>
      <w:r>
        <w:t xml:space="preserve">. Другими словами: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v→C</m:t>
            </m:r>
          </m:e>
        </m:d>
        <m:r>
          <m:rPr>
            <m:scr m:val="script"/>
          </m:rPr>
          <w:rPr>
            <w:rFonts w:ascii="Cambria Math" w:hAnsi="Cambria Math"/>
          </w:rPr>
          <m:t>=H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v→C</m:t>
                </m:r>
              </m:e>
            </m:d>
          </m:e>
        </m:d>
        <m:r>
          <m:rPr>
            <m:scr m:val="script"/>
          </m:rPr>
          <w:rPr>
            <w:rFonts w:ascii="Cambria Math" w:hAnsi="Cambria Math"/>
          </w:rPr>
          <m:t xml:space="preserve">-H(P) </m:t>
        </m:r>
      </m:oMath>
      <w:r>
        <w:t xml:space="preserve">. Аналогично, обозначим изменение функции качества после перемещения множества узлов </w:t>
      </w:r>
      <m:oMath>
        <m:r>
          <w:rPr>
            <w:rFonts w:ascii="Cambria Math" w:hAnsi="Cambria Math"/>
          </w:rPr>
          <m:t>S</m:t>
        </m:r>
      </m:oMath>
      <w:r>
        <w:t xml:space="preserve"> в сообщество</w:t>
      </w:r>
      <m:oMath>
        <m:r>
          <w:rPr>
            <w:rFonts w:ascii="Cambria Math" w:hAnsi="Cambria Math"/>
          </w:rPr>
          <m:t>C</m:t>
        </m:r>
      </m:oMath>
      <w:r w:rsidRPr="00663156">
        <w:t xml:space="preserve">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(S→C)</m:t>
        </m:r>
      </m:oMath>
      <w:r>
        <w:t>. Пустое сообщество обозначим</w:t>
      </w:r>
      <w:r w:rsidRPr="00E30490">
        <w:t xml:space="preserve"> </w:t>
      </w:r>
      <m:oMath>
        <m:r>
          <w:rPr>
            <w:rFonts w:ascii="Cambria Math" w:hAnsi="Cambria Math"/>
          </w:rPr>
          <m:t>∅</m:t>
        </m:r>
      </m:oMath>
      <w:r>
        <w:t xml:space="preserve">. </w:t>
      </w:r>
      <w:r>
        <w:lastRenderedPageBreak/>
        <w:t>Следовательно, изменение функции качества после перемещения множества узлов</w:t>
      </w:r>
      <w:r w:rsidRPr="00E30490">
        <w:t xml:space="preserve"> </w:t>
      </w:r>
      <m:oMath>
        <m:r>
          <w:rPr>
            <w:rFonts w:ascii="Cambria Math" w:hAnsi="Cambria Math"/>
          </w:rPr>
          <m:t>S</m:t>
        </m:r>
      </m:oMath>
      <w:r>
        <w:t xml:space="preserve"> в пустое, т.е. новое, сообщество</w:t>
      </w:r>
      <w:r w:rsidRPr="00E30490">
        <w:t xml:space="preserve">: </w:t>
      </w:r>
      <m:oMath>
        <m:r>
          <w:rPr>
            <w:rFonts w:ascii="Cambria Math" w:hAnsi="Cambria Math"/>
          </w:rPr>
          <m:t>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(S→∅)</m:t>
        </m:r>
      </m:oMath>
      <w:r>
        <w:t>.</w:t>
      </w:r>
    </w:p>
    <w:p w14:paraId="335E46B9" w14:textId="3A1DA8AB" w:rsidR="009A4A57" w:rsidRDefault="009A4A57" w:rsidP="00D1657D">
      <w:r>
        <w:t xml:space="preserve">Операция </w:t>
      </w:r>
      <w:r w:rsidR="008D5B70">
        <w:t>уплощения</w:t>
      </w:r>
      <w:r>
        <w:t>(</w:t>
      </w:r>
      <w:r w:rsidR="008D5B70">
        <w:t>сглаживания</w:t>
      </w:r>
      <w:r>
        <w:t xml:space="preserve">) для множества </w:t>
      </w:r>
      <w:r>
        <w:rPr>
          <w:lang w:val="en-US"/>
        </w:rPr>
        <w:t>S</w:t>
      </w:r>
      <w:r>
        <w:t xml:space="preserve"> определяется следующим образом: </w:t>
      </w:r>
    </w:p>
    <w:p w14:paraId="5B492481" w14:textId="7E2C4EF2" w:rsidR="009A4A57" w:rsidRPr="009A4A57" w:rsidRDefault="009A4A57" w:rsidP="009A4A5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flat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  <w:lang w:val="be-BY"/>
            </w:rPr>
            <m:t>=</m:t>
          </m:r>
          <m:nary>
            <m:naryPr>
              <m:chr m:val="⋃"/>
              <m:limLoc m:val="undOvr"/>
              <m:supHide m:val="1"/>
              <m:ctrlPr>
                <w:rPr>
                  <w:rFonts w:ascii="Cambria Math" w:hAnsi="Cambria Math"/>
                  <w:i/>
                  <w:lang w:val="be-BY"/>
                </w:rPr>
              </m:ctrlPr>
            </m:naryPr>
            <m:sub>
              <m:r>
                <w:rPr>
                  <w:rFonts w:ascii="Cambria Math" w:hAnsi="Cambria Math"/>
                  <w:lang w:val="be-BY"/>
                </w:rPr>
                <m:t>s∈S</m:t>
              </m:r>
            </m:sub>
            <m:sup/>
            <m:e>
              <m:r>
                <w:rPr>
                  <w:rFonts w:ascii="Cambria Math" w:hAnsi="Cambria Math"/>
                  <w:lang w:val="be-BY"/>
                </w:rPr>
                <m:t>flat(s)</m:t>
              </m:r>
            </m:e>
          </m:nary>
        </m:oMath>
      </m:oMathPara>
    </w:p>
    <w:p w14:paraId="1F24FAE4" w14:textId="4788DD8A" w:rsidR="009A4A57" w:rsidRPr="009A4A57" w:rsidRDefault="009A4A57" w:rsidP="009A4A57">
      <w:pPr>
        <w:ind w:firstLine="0"/>
        <w:rPr>
          <w:i/>
        </w:rPr>
      </w:pPr>
      <w:r>
        <w:t xml:space="preserve">Где </w:t>
      </w:r>
      <m:oMath>
        <m:r>
          <w:rPr>
            <w:rFonts w:ascii="Cambria Math" w:hAnsi="Cambria Math"/>
            <w:lang w:val="be-BY"/>
          </w:rPr>
          <m:t>flat</m:t>
        </m:r>
        <m:d>
          <m:dPr>
            <m:ctrlPr>
              <w:rPr>
                <w:rFonts w:ascii="Cambria Math" w:hAnsi="Cambria Math"/>
                <w:i/>
                <w:lang w:val="be-BY"/>
              </w:rPr>
            </m:ctrlPr>
          </m:dPr>
          <m:e>
            <m:r>
              <w:rPr>
                <w:rFonts w:ascii="Cambria Math" w:hAnsi="Cambria Math"/>
                <w:lang w:val="be-BY"/>
              </w:rPr>
              <m:t>s</m:t>
            </m:r>
          </m:e>
        </m:d>
        <m:r>
          <w:rPr>
            <w:rFonts w:ascii="Cambria Math" w:hAnsi="Cambria Math"/>
            <w:lang w:val="be-BY"/>
          </w:rPr>
          <m:t xml:space="preserve">= s </m:t>
        </m:r>
      </m:oMath>
      <w:r>
        <w:rPr>
          <w:lang w:val="be-BY"/>
        </w:rPr>
        <w:t xml:space="preserve">, если </w:t>
      </w:r>
      <m:oMath>
        <m:r>
          <w:rPr>
            <w:rFonts w:ascii="Cambria Math" w:hAnsi="Cambria Math"/>
            <w:lang w:val="be-BY"/>
          </w:rPr>
          <m:t>s</m:t>
        </m:r>
      </m:oMath>
      <w:r>
        <w:rPr>
          <w:lang w:val="be-BY"/>
        </w:rPr>
        <w:t xml:space="preserve"> не является множеством</w:t>
      </w:r>
      <w:r w:rsidR="008D5B70">
        <w:rPr>
          <w:lang w:val="be-BY"/>
        </w:rPr>
        <w:t>. Множество, которое было сглажено называется уплощенным(сглаженным).</w:t>
      </w:r>
    </w:p>
    <w:p w14:paraId="70743C76" w14:textId="1E8B09A0" w:rsidR="00E35525" w:rsidRDefault="00E35525" w:rsidP="00D1657D">
      <w:pPr>
        <w:rPr>
          <w:lang w:val="be-BY"/>
        </w:rPr>
      </w:pPr>
      <w:r>
        <w:t>Также нас понадобится операция</w:t>
      </w:r>
      <w:r w:rsidR="008D5B70">
        <w:t xml:space="preserve"> уплощения</w:t>
      </w:r>
      <w:r>
        <w:t xml:space="preserve"> разбиения </w:t>
      </w:r>
      <m:oMath>
        <m:r>
          <m:rPr>
            <m:scr m:val="script"/>
          </m:rPr>
          <w:rPr>
            <w:rFonts w:ascii="Cambria Math" w:hAnsi="Cambria Math"/>
            <w:lang w:val="be-BY"/>
          </w:rPr>
          <m:t>P</m:t>
        </m:r>
      </m:oMath>
      <w:r>
        <w:rPr>
          <w:lang w:val="be-BY"/>
        </w:rPr>
        <w:t>:</w:t>
      </w:r>
    </w:p>
    <w:p w14:paraId="6AD72F9A" w14:textId="2B63F61D" w:rsidR="00E35525" w:rsidRPr="009A4A57" w:rsidRDefault="00D168E6" w:rsidP="00D1657D">
      <w:pPr>
        <w:rPr>
          <w:lang w:val="be-BY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flat</m:t>
              </m:r>
            </m:e>
            <m:sup>
              <m:r>
                <w:rPr>
                  <w:rFonts w:ascii="Cambria Math" w:hAnsi="Cambria Math"/>
                  <w:lang w:val="be-BY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cr m:val="script"/>
                </m:rP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  <w:lang w:val="be-BY"/>
            </w:rPr>
            <m:t>={</m:t>
          </m:r>
          <m:r>
            <w:rPr>
              <w:rFonts w:ascii="Cambria Math" w:hAnsi="Cambria Math"/>
            </w:rPr>
            <m:t>flat</m:t>
          </m:r>
          <m:r>
            <w:rPr>
              <w:rFonts w:ascii="Cambria Math" w:hAnsi="Cambria Math"/>
              <w:lang w:val="be-BY"/>
            </w:rPr>
            <m:t>(</m:t>
          </m:r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be-BY"/>
            </w:rPr>
            <m:t>)|</m:t>
          </m:r>
          <m:r>
            <w:rPr>
              <w:rFonts w:ascii="Cambria Math" w:hAnsi="Cambria Math"/>
            </w:rPr>
            <m:t>Cϵ</m:t>
          </m:r>
          <m:r>
            <m:rPr>
              <m:scr m:val="script"/>
            </m:rPr>
            <w:rPr>
              <w:rFonts w:ascii="Cambria Math" w:hAnsi="Cambria Math"/>
            </w:rPr>
            <m:t>P</m:t>
          </m:r>
          <m:r>
            <w:rPr>
              <w:rFonts w:ascii="Cambria Math" w:hAnsi="Cambria Math"/>
              <w:lang w:val="be-BY"/>
            </w:rPr>
            <m:t>}</m:t>
          </m:r>
        </m:oMath>
      </m:oMathPara>
    </w:p>
    <w:p w14:paraId="34E58B6E" w14:textId="3A2DD627" w:rsidR="009A4A57" w:rsidRDefault="008D5B70" w:rsidP="008D5B70">
      <w:pPr>
        <w:ind w:firstLine="0"/>
      </w:pPr>
      <w:r>
        <w:rPr>
          <w:lang w:val="be-BY"/>
        </w:rPr>
        <w:t xml:space="preserve">Т.е. уплощение разбиения – это операция в которой каждое сообщество </w:t>
      </w:r>
      <m:oMath>
        <m:r>
          <w:rPr>
            <w:rFonts w:ascii="Cambria Math" w:hAnsi="Cambria Math"/>
          </w:rPr>
          <m:t>C∈</m:t>
        </m:r>
        <m:r>
          <m:rPr>
            <m:scr m:val="script"/>
          </m:rPr>
          <w:rPr>
            <w:rFonts w:ascii="Cambria Math" w:hAnsi="Cambria Math"/>
          </w:rPr>
          <m:t>P</m:t>
        </m:r>
      </m:oMath>
      <w:r>
        <w:t xml:space="preserve"> сглажено. Разбиение, к которому была применена операция </w:t>
      </w:r>
      <w:r w:rsidR="00D74E75">
        <w:t xml:space="preserve">уплощения, </w:t>
      </w:r>
      <w:r>
        <w:t>называется</w:t>
      </w:r>
      <w:r w:rsidR="00D74E75">
        <w:t xml:space="preserve"> уплощенным (сглаженным).</w:t>
      </w:r>
    </w:p>
    <w:p w14:paraId="0B7D5E41" w14:textId="6ADAD679" w:rsidR="001361B9" w:rsidRDefault="001361B9" w:rsidP="009300CC">
      <w:pPr>
        <w:pStyle w:val="2"/>
        <w:numPr>
          <w:ilvl w:val="1"/>
          <w:numId w:val="6"/>
        </w:numPr>
        <w:ind w:left="1134"/>
      </w:pPr>
      <w:bookmarkStart w:id="6" w:name="_Toc101814733"/>
      <w:r>
        <w:t>Модульность</w:t>
      </w:r>
      <w:bookmarkEnd w:id="6"/>
    </w:p>
    <w:p w14:paraId="3B8A01A8" w14:textId="77777777" w:rsidR="006C5901" w:rsidRDefault="00397A2D" w:rsidP="006C5901">
      <w:pPr>
        <w:rPr>
          <w:lang w:val="be-BY"/>
        </w:rPr>
      </w:pPr>
      <w:r>
        <w:rPr>
          <w:lang w:val="be-BY"/>
        </w:rPr>
        <w:t xml:space="preserve">Одним из способов нахождения сообществ является модульность. Этот метод максимизирует </w:t>
      </w:r>
      <w:r>
        <w:t>разницу между фактическим и ожидаем количеством ребер в сообществе</w:t>
      </w:r>
      <w:r w:rsidRPr="00EF34ED">
        <w:t xml:space="preserve"> </w:t>
      </w:r>
      <w:r>
        <w:rPr>
          <w:lang w:val="en-US"/>
        </w:rPr>
        <w:t>C</w:t>
      </w:r>
      <w:r w:rsidR="00C228C7">
        <w:t xml:space="preserve">. Связи внутри сообществ должны быть относительно частыми, в то время как связи между сообществами – редкими. </w:t>
      </w:r>
      <w:r w:rsidR="00F83D7F">
        <w:t xml:space="preserve">Исходя из этого мы будем </w:t>
      </w:r>
      <w:r w:rsidR="00F83D7F">
        <w:rPr>
          <w:lang w:val="be-BY"/>
        </w:rPr>
        <w:t>“поощрять” связи в сообществах</w:t>
      </w:r>
      <w:r w:rsidR="00666ECF">
        <w:rPr>
          <w:lang w:val="be-BY"/>
        </w:rPr>
        <w:t xml:space="preserve"> и штрафовать за отсутствие связей в </w:t>
      </w:r>
      <w:proofErr w:type="gramStart"/>
      <w:r w:rsidR="00666ECF">
        <w:rPr>
          <w:lang w:val="be-BY"/>
        </w:rPr>
        <w:t>сообществе(</w:t>
      </w:r>
      <w:proofErr w:type="gramEnd"/>
      <w:r w:rsidR="00666ECF">
        <w:rPr>
          <w:lang w:val="be-BY"/>
        </w:rPr>
        <w:t>1</w:t>
      </w:r>
      <w:r w:rsidR="004C15EB">
        <w:rPr>
          <w:lang w:val="be-BY"/>
        </w:rPr>
        <w:t xml:space="preserve">): </w:t>
      </w:r>
    </w:p>
    <w:p w14:paraId="5F221240" w14:textId="1032A320" w:rsidR="006C5901" w:rsidRDefault="004C15EB" w:rsidP="006C5901">
      <w:pPr>
        <w:pStyle w:val="aff7"/>
      </w:pPr>
      <m:oMath>
        <m:r>
          <m:rPr>
            <m:scr m:val="script"/>
          </m:rPr>
          <m:t>H=-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en-US"/>
              </w:rPr>
              <m:t>i</m:t>
            </m:r>
            <m:r>
              <m:t>,</m:t>
            </m:r>
            <m:r>
              <w:rPr>
                <w:lang w:val="en-US"/>
              </w:rPr>
              <m:t>j</m:t>
            </m:r>
          </m:sub>
          <m:sup/>
          <m:e>
            <m:r>
              <m:t>(</m:t>
            </m:r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r>
              <m:t>-</m:t>
            </m:r>
            <m:sSub>
              <m:sSubPr>
                <m:ctrlPr/>
              </m:sSubPr>
              <m:e>
                <m:r>
                  <m:t>b</m:t>
                </m:r>
              </m:e>
              <m:sub>
                <m:r>
                  <m:t>ij</m:t>
                </m:r>
              </m:sub>
            </m:sSub>
            <m:r>
              <m:t>(1-</m:t>
            </m:r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r>
              <m:t>))δ(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i</m:t>
                </m:r>
              </m:sub>
            </m:sSub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)</m:t>
            </m:r>
          </m:e>
        </m:nary>
      </m:oMath>
      <w:r w:rsidR="00027879">
        <w:tab/>
      </w:r>
      <w:r w:rsidR="00027879">
        <w:tab/>
      </w:r>
      <w:r w:rsidR="00027879">
        <w:tab/>
      </w:r>
      <w:r w:rsidR="00027879" w:rsidRPr="006C5901">
        <w:t>(1)</w:t>
      </w:r>
    </w:p>
    <w:p w14:paraId="01A8AF23" w14:textId="6AE3C8EF" w:rsidR="006C5901" w:rsidRDefault="006C5901" w:rsidP="006C5901">
      <w:pPr>
        <w:ind w:firstLine="0"/>
      </w:pPr>
      <w:r>
        <w:t xml:space="preserve">где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e>
        </m:d>
        <m:r>
          <w:rPr>
            <w:rFonts w:ascii="Cambria Math"/>
          </w:rPr>
          <m:t>=1</m:t>
        </m:r>
      </m:oMath>
      <w:r>
        <w:t xml:space="preserve">, если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и 0 в противном случае, веса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</w:rPr>
          <m:t>≥</m:t>
        </m:r>
        <m:r>
          <w:rPr>
            <w:rFonts w:ascii="Cambria Math"/>
          </w:rPr>
          <m:t>0</m:t>
        </m:r>
      </m:oMath>
      <w:r>
        <w:t xml:space="preserve">. Минимальное значение данной </w:t>
      </w:r>
      <w:r w:rsidR="00DF0217">
        <w:t xml:space="preserve">функции соответствует наилучшему разделению. </w:t>
      </w:r>
      <w:r w:rsidR="00DF0217">
        <w:lastRenderedPageBreak/>
        <w:t xml:space="preserve">Выбор весов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,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DF0217">
        <w:t xml:space="preserve"> очень важен, т.к. они оказывают основное влияние на то, какие сообщества будут выбраны.</w:t>
      </w:r>
    </w:p>
    <w:p w14:paraId="616967EF" w14:textId="1F191D5E" w:rsidR="0011280C" w:rsidRDefault="00DF0217" w:rsidP="006C5901">
      <w:pPr>
        <w:ind w:firstLine="0"/>
        <w:rPr>
          <w:lang w:val="be-BY"/>
        </w:rPr>
      </w:pPr>
      <w:r>
        <w:t xml:space="preserve">Существуют различные виды модульности, однако нам интересна лишь </w:t>
      </w:r>
      <w:r w:rsidR="00BA0F42">
        <w:t xml:space="preserve">Константная модель </w:t>
      </w:r>
      <w:proofErr w:type="gramStart"/>
      <w:r w:rsidR="00BA0F42">
        <w:t>Пот</w:t>
      </w:r>
      <w:r w:rsidR="00BA0F42">
        <w:rPr>
          <w:lang w:val="be-BY"/>
        </w:rPr>
        <w:t>тса(</w:t>
      </w:r>
      <w:proofErr w:type="gramEnd"/>
      <w:r w:rsidR="00BA0F42">
        <w:rPr>
          <w:lang w:val="en-US"/>
        </w:rPr>
        <w:t>CMP</w:t>
      </w:r>
      <w:r w:rsidR="00BA0F42">
        <w:rPr>
          <w:lang w:val="be-BY"/>
        </w:rPr>
        <w:t>), поскольку именно она применяется как функция качества в алгоритмах Лувенского и Лейдена.</w:t>
      </w:r>
    </w:p>
    <w:p w14:paraId="21886A01" w14:textId="11CC8ED0" w:rsidR="0011280C" w:rsidRDefault="0011280C" w:rsidP="009300CC">
      <w:pPr>
        <w:pStyle w:val="2"/>
        <w:numPr>
          <w:ilvl w:val="1"/>
          <w:numId w:val="6"/>
        </w:numPr>
        <w:ind w:left="1134"/>
      </w:pPr>
      <w:bookmarkStart w:id="7" w:name="_Toc101814734"/>
      <w:r w:rsidRPr="0011280C">
        <w:t>CMP</w:t>
      </w:r>
      <w:bookmarkEnd w:id="7"/>
    </w:p>
    <w:p w14:paraId="3B01B575" w14:textId="77777777" w:rsidR="00337112" w:rsidRDefault="003164EF" w:rsidP="003164EF">
      <w:r>
        <w:rPr>
          <w:lang w:val="be-BY"/>
        </w:rPr>
        <w:t>Для начала определим веса модел</w:t>
      </w:r>
      <w:r>
        <w:t xml:space="preserve">и </w:t>
      </w:r>
      <w:r>
        <w:rPr>
          <w:lang w:val="be-BY"/>
        </w:rPr>
        <w:t xml:space="preserve">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-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 xml:space="preserve">, </m:t>
        </m:r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 xml:space="preserve">= </m:t>
        </m:r>
        <m:r>
          <w:rPr>
            <w:rFonts w:ascii="Cambria Math" w:hAnsi="Cambria Math"/>
          </w:rPr>
          <m:t>γ</m:t>
        </m:r>
      </m:oMath>
      <w:r w:rsidRPr="003164EF">
        <w:t xml:space="preserve">, </w:t>
      </w:r>
      <w:r>
        <w:t xml:space="preserve">где </w:t>
      </w:r>
      <m:oMath>
        <m:r>
          <w:rPr>
            <w:rFonts w:ascii="Cambria Math" w:hAnsi="Cambria Math"/>
          </w:rPr>
          <m:t>γ</m:t>
        </m:r>
      </m:oMath>
      <w:r>
        <w:t xml:space="preserve"> это параметр разрешения</w:t>
      </w:r>
      <w:r w:rsidR="00337112">
        <w:t>, получаем (2):</w:t>
      </w:r>
    </w:p>
    <w:p w14:paraId="26D81A6D" w14:textId="2BA14E62" w:rsidR="00337112" w:rsidRDefault="00337112" w:rsidP="00337112">
      <w:pPr>
        <w:pStyle w:val="aff7"/>
      </w:pPr>
      <m:oMath>
        <m:r>
          <m:rPr>
            <m:scr m:val="script"/>
          </m:rPr>
          <m:t>H=-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en-US"/>
              </w:rPr>
              <m:t>i</m:t>
            </m:r>
            <m:r>
              <m:t>,</m:t>
            </m:r>
            <m:r>
              <w:rPr>
                <w:lang w:val="en-US"/>
              </w:rPr>
              <m:t>j</m:t>
            </m:r>
          </m:sub>
          <m:sup/>
          <m:e>
            <m:r>
              <m:t>(</m:t>
            </m:r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ij</m:t>
                </m:r>
              </m:sub>
            </m:sSub>
            <m:r>
              <m:t>- γ)δ(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i</m:t>
                </m:r>
              </m:sub>
            </m:sSub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)</m:t>
            </m:r>
          </m:e>
        </m:nary>
      </m:oMath>
      <w:r>
        <w:tab/>
      </w:r>
      <w:r>
        <w:tab/>
      </w:r>
      <w:r>
        <w:tab/>
      </w:r>
      <w:r w:rsidR="00EE1D94">
        <w:tab/>
      </w:r>
      <w:r w:rsidRPr="006C5901">
        <w:t>(</w:t>
      </w:r>
      <w:r>
        <w:rPr>
          <w:lang w:val="ru-RU"/>
        </w:rPr>
        <w:t>2</w:t>
      </w:r>
      <w:r w:rsidRPr="006C5901">
        <w:t>)</w:t>
      </w:r>
    </w:p>
    <w:p w14:paraId="324E3EC3" w14:textId="78F72F5A" w:rsidR="00EE1D94" w:rsidRPr="00025DD4" w:rsidRDefault="007A443B" w:rsidP="003164EF">
      <w:r>
        <w:rPr>
          <w:lang w:val="be-BY"/>
        </w:rPr>
        <w:t xml:space="preserve">Если мы определим количесво ребер в сообществе </w:t>
      </w:r>
      <m:oMath>
        <m:r>
          <w:rPr>
            <w:rFonts w:ascii="Cambria Math" w:hAnsi="Cambria Math"/>
          </w:rPr>
          <m:t>C</m:t>
        </m:r>
      </m:oMath>
      <w:r w:rsidR="00EE1D94">
        <w:t xml:space="preserve"> как </w:t>
      </w:r>
      <w:r w:rsidR="00EE1D94" w:rsidRPr="00EE1D94">
        <w:t>(3)</w:t>
      </w:r>
      <w:r w:rsidR="00025DD4" w:rsidRPr="00025DD4">
        <w:t>,</w:t>
      </w:r>
    </w:p>
    <w:p w14:paraId="3AC52171" w14:textId="7AC96B52" w:rsidR="00EE1D94" w:rsidRDefault="00D168E6" w:rsidP="00EE1D94">
      <w:pPr>
        <w:pStyle w:val="aff7"/>
        <w:rPr>
          <w:lang w:val="ru-RU"/>
        </w:rPr>
      </w:pPr>
      <m:oMath>
        <m:sSub>
          <m:sSubPr>
            <m:ctrlPr/>
          </m:sSubPr>
          <m:e>
            <m:r>
              <m:t>e</m:t>
            </m:r>
          </m:e>
          <m:sub>
            <m:r>
              <m:t>C</m:t>
            </m:r>
          </m:sub>
        </m:sSub>
        <m:r>
          <m:t>=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en-US"/>
              </w:rPr>
              <m:t>i</m:t>
            </m:r>
            <m:r>
              <m:t>,</m:t>
            </m:r>
            <m:r>
              <w:rPr>
                <w:lang w:val="en-US"/>
              </w:rPr>
              <m:t>j</m:t>
            </m:r>
          </m:sub>
          <m:sup/>
          <m:e>
            <m:sSub>
              <m:sSubPr>
                <m:ctrlPr/>
              </m:sSubPr>
              <m:e>
                <m:r>
                  <m:t>A</m:t>
                </m:r>
              </m:e>
              <m:sub>
                <m:r>
                  <m:t>ij</m:t>
                </m:r>
              </m:sub>
            </m:sSub>
            <m:sSub>
              <m:sSubPr>
                <m:ctrlPr/>
              </m:sSubPr>
              <m:e>
                <m:r>
                  <m:t>w</m:t>
                </m:r>
              </m:e>
              <m:sub>
                <m:r>
                  <m:t>ij</m:t>
                </m:r>
              </m:sub>
            </m:sSub>
            <m:r>
              <m:t>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i</m:t>
                </m:r>
              </m:sub>
            </m:sSub>
            <m:r>
              <m:t>C)δ(</m:t>
            </m:r>
            <m:sSub>
              <m:sSubPr>
                <m:ctrlPr/>
              </m:sSubPr>
              <m:e>
                <m:r>
                  <m:t>C</m:t>
                </m:r>
              </m:e>
              <m:sub>
                <m:r>
                  <m:t>j</m:t>
                </m:r>
              </m:sub>
            </m:sSub>
            <m:r>
              <m:t>C)</m:t>
            </m:r>
          </m:e>
        </m:nary>
      </m:oMath>
      <w:r w:rsidR="00EE1D94">
        <w:tab/>
      </w:r>
      <w:r w:rsidR="00EE1D94">
        <w:tab/>
      </w:r>
      <w:r w:rsidR="00EE1D94">
        <w:tab/>
      </w:r>
      <w:r w:rsidR="00EE1D94" w:rsidRPr="00EE1D94">
        <w:rPr>
          <w:lang w:val="ru-RU"/>
        </w:rPr>
        <w:t>(3)</w:t>
      </w:r>
    </w:p>
    <w:p w14:paraId="1C272193" w14:textId="6C02D09B" w:rsidR="00025DD4" w:rsidRPr="00025DD4" w:rsidRDefault="00025DD4" w:rsidP="00025DD4">
      <w:pPr>
        <w:ind w:firstLine="0"/>
      </w:pPr>
      <w:r>
        <w:rPr>
          <w:lang w:val="de-DE"/>
        </w:rPr>
        <w:t>a</w:t>
      </w:r>
      <w:r>
        <w:t xml:space="preserve"> количество вершин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i</m:t>
            </m:r>
          </m:sub>
          <m:sup/>
          <m:e>
            <m:r>
              <w:rPr>
                <w:rFonts w:ascii="Cambria Math" w:hAnsi="Cambria Math"/>
              </w:rPr>
              <m:t>δ(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C)</m:t>
            </m:r>
          </m:e>
        </m:nary>
      </m:oMath>
      <w:r w:rsidRPr="00025DD4">
        <w:t>/</w:t>
      </w:r>
    </w:p>
    <w:p w14:paraId="6F8F72F0" w14:textId="22E9D9CC" w:rsidR="0011280C" w:rsidRDefault="00EE1D94" w:rsidP="00EE1D94">
      <w:proofErr w:type="gramStart"/>
      <w:r>
        <w:t>Тогда  уравнение</w:t>
      </w:r>
      <w:proofErr w:type="gramEnd"/>
      <w:r>
        <w:t xml:space="preserve"> (2) можно переписать в следующем виде(4): </w:t>
      </w:r>
    </w:p>
    <w:p w14:paraId="6A119016" w14:textId="1CDD14DA" w:rsidR="00025DD4" w:rsidRDefault="00EE1D94" w:rsidP="00025DD4">
      <w:pPr>
        <w:pStyle w:val="aff7"/>
      </w:pPr>
      <m:oMath>
        <m:r>
          <m:rPr>
            <m:scr m:val="script"/>
          </m:rPr>
          <m:t>H=-</m:t>
        </m:r>
        <m:nary>
          <m:naryPr>
            <m:chr m:val="∑"/>
            <m:limLoc m:val="undOvr"/>
            <m:supHide m:val="1"/>
            <m:ctrlPr/>
          </m:naryPr>
          <m:sub>
            <m:r>
              <w:rPr>
                <w:lang w:val="ru-RU"/>
              </w:rPr>
              <m:t>С</m:t>
            </m:r>
          </m:sub>
          <m:sup/>
          <m:e>
            <m:sSub>
              <m:sSubPr>
                <m:ctrlPr/>
              </m:sSubPr>
              <m:e>
                <m:r>
                  <w:rPr>
                    <w:lang w:val="en-US"/>
                  </w:rPr>
                  <m:t>e</m:t>
                </m:r>
              </m:e>
              <m:sub>
                <m:r>
                  <m:t>c</m:t>
                </m:r>
              </m:sub>
            </m:sSub>
            <m:r>
              <m:t>- γ</m:t>
            </m:r>
            <m:sSup>
              <m:sSupPr>
                <m:ctrlPr/>
              </m:sSupPr>
              <m:e>
                <m:sSub>
                  <m:sSubPr>
                    <m:ctrlPr/>
                  </m:sSubPr>
                  <m:e>
                    <m:r>
                      <w:rPr>
                        <w:lang w:val="en-US"/>
                      </w:rPr>
                      <m:t>n</m:t>
                    </m:r>
                  </m:e>
                  <m:sub>
                    <m:r>
                      <m:t>c</m:t>
                    </m:r>
                  </m:sub>
                </m:sSub>
              </m:e>
              <m:sup>
                <m:r>
                  <m:t>2</m:t>
                </m:r>
              </m:sup>
            </m:sSup>
          </m:e>
        </m:nary>
      </m:oMath>
      <w:r>
        <w:tab/>
      </w:r>
      <w:r>
        <w:tab/>
      </w:r>
      <w:r>
        <w:tab/>
      </w:r>
      <w:r>
        <w:tab/>
      </w:r>
      <w:r w:rsidRPr="006C5901">
        <w:t>(</w:t>
      </w:r>
      <w:r>
        <w:rPr>
          <w:lang w:val="ru-RU"/>
        </w:rPr>
        <w:t>4</w:t>
      </w:r>
      <w:r w:rsidRPr="006C5901">
        <w:t>)</w:t>
      </w:r>
    </w:p>
    <w:p w14:paraId="00553C4F" w14:textId="23C071B0" w:rsidR="00EE1D94" w:rsidRDefault="00AB61FC" w:rsidP="0031700A">
      <w:r>
        <w:t xml:space="preserve">Получаем что модель максимизирует число внутренних ребер, сохраняя небольшие сообщества. Параметр разрешения </w:t>
      </w:r>
      <m:oMath>
        <m:r>
          <w:rPr>
            <w:rFonts w:ascii="Cambria Math" w:hAnsi="Cambria Math"/>
          </w:rPr>
          <m:t>γ</m:t>
        </m:r>
      </m:oMath>
      <w:r>
        <w:t xml:space="preserve"> выполняет роль порога. Например, если сообщество </w:t>
      </w:r>
      <m:oMath>
        <m:r>
          <w:rPr>
            <w:rFonts w:ascii="Cambria Math" w:hAnsi="Cambria Math"/>
          </w:rPr>
          <m:t>C</m:t>
        </m:r>
      </m:oMath>
      <w:r>
        <w:t xml:space="preserve"> состоит из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ребер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n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 xml:space="preserve"> вершин, тогда его лучше разделить на два сообщества </w:t>
      </w:r>
      <w:r>
        <w:rPr>
          <w:lang w:val="en-US"/>
        </w:rPr>
        <w:t>R</w:t>
      </w:r>
      <w:r w:rsidRPr="00AB61FC">
        <w:t xml:space="preserve"> </w:t>
      </w:r>
      <w:r>
        <w:t xml:space="preserve">и </w:t>
      </w:r>
      <w:r>
        <w:rPr>
          <w:lang w:val="en-US"/>
        </w:rPr>
        <w:t>S</w:t>
      </w:r>
      <w:r>
        <w:t>, если</w:t>
      </w:r>
      <w:r w:rsidR="00025DD4" w:rsidRPr="00025DD4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R↔S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S</m:t>
                </m:r>
              </m:sub>
            </m:sSub>
          </m:den>
        </m:f>
        <m:r>
          <w:rPr>
            <w:rFonts w:ascii="Cambria Math" w:hAnsi="Cambria Math"/>
          </w:rPr>
          <m:t>&lt;γ</m:t>
        </m:r>
      </m:oMath>
      <w:r w:rsidR="00025DD4" w:rsidRPr="00025DD4">
        <w:t xml:space="preserve">, </w:t>
      </w:r>
      <w:r w:rsidR="00025DD4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R↔S</m:t>
            </m:r>
          </m:sub>
        </m:sSub>
      </m:oMath>
      <w:r w:rsidR="00025DD4">
        <w:t xml:space="preserve"> количество ребер между сообществами </w:t>
      </w:r>
      <w:r w:rsidR="00025DD4">
        <w:rPr>
          <w:lang w:val="en-US"/>
        </w:rPr>
        <w:t>R</w:t>
      </w:r>
      <w:r w:rsidR="00025DD4" w:rsidRPr="00AB61FC">
        <w:t xml:space="preserve"> </w:t>
      </w:r>
      <w:r w:rsidR="00025DD4">
        <w:t xml:space="preserve">и </w:t>
      </w:r>
      <w:r w:rsidR="00025DD4">
        <w:rPr>
          <w:lang w:val="en-US"/>
        </w:rPr>
        <w:t>S</w:t>
      </w:r>
      <w:r w:rsidR="00025DD4">
        <w:t xml:space="preserve">. Такое соотношение определяет плотность связей между сообществами </w:t>
      </w:r>
      <w:r w:rsidR="00025DD4">
        <w:rPr>
          <w:lang w:val="en-US"/>
        </w:rPr>
        <w:t>R</w:t>
      </w:r>
      <w:r w:rsidR="00025DD4" w:rsidRPr="00AB61FC">
        <w:t xml:space="preserve"> </w:t>
      </w:r>
      <w:r w:rsidR="00025DD4">
        <w:t xml:space="preserve">и </w:t>
      </w:r>
      <w:r w:rsidR="00025DD4">
        <w:rPr>
          <w:lang w:val="en-US"/>
        </w:rPr>
        <w:t>S</w:t>
      </w:r>
      <w:r w:rsidR="0031700A">
        <w:t xml:space="preserve">. Получаем, что плотность связи между </w:t>
      </w:r>
      <w:r>
        <w:t>сообщества</w:t>
      </w:r>
      <w:r w:rsidR="0031700A">
        <w:t>ми</w:t>
      </w:r>
      <w:r>
        <w:t xml:space="preserve"> должн</w:t>
      </w:r>
      <w:r w:rsidR="0031700A">
        <w:t xml:space="preserve">а быть </w:t>
      </w:r>
      <w:r>
        <w:t xml:space="preserve">ниже </w:t>
      </w:r>
      <m:oMath>
        <m:r>
          <w:rPr>
            <w:rFonts w:ascii="Cambria Math" w:hAnsi="Cambria Math"/>
          </w:rPr>
          <m:t>γ</m:t>
        </m:r>
      </m:oMath>
      <w:r>
        <w:t xml:space="preserve">, а </w:t>
      </w:r>
      <w:r w:rsidR="0031700A">
        <w:t xml:space="preserve">внутри </w:t>
      </w:r>
      <w:r>
        <w:t xml:space="preserve">сообществ </w:t>
      </w:r>
      <w:r w:rsidR="0031700A">
        <w:t xml:space="preserve">выше </w:t>
      </w:r>
      <m:oMath>
        <m:r>
          <w:rPr>
            <w:rFonts w:ascii="Cambria Math" w:hAnsi="Cambria Math"/>
          </w:rPr>
          <m:t>γ</m:t>
        </m:r>
      </m:oMath>
      <w:r>
        <w:t xml:space="preserve">. Более высокой значение приводит к большему количеству сообществ и наоборот. </w:t>
      </w:r>
    </w:p>
    <w:p w14:paraId="28D62044" w14:textId="111AC2C0" w:rsidR="0031700A" w:rsidRDefault="0031700A" w:rsidP="009300CC">
      <w:pPr>
        <w:pStyle w:val="2"/>
        <w:numPr>
          <w:ilvl w:val="1"/>
          <w:numId w:val="6"/>
        </w:numPr>
        <w:ind w:left="1134"/>
      </w:pPr>
      <w:bookmarkStart w:id="8" w:name="_Toc101814735"/>
      <w:r>
        <w:lastRenderedPageBreak/>
        <w:t xml:space="preserve">Параметр разрешения </w:t>
      </w:r>
      <m:oMath>
        <m:r>
          <m:rPr>
            <m:sty m:val="bi"/>
          </m:rPr>
          <w:rPr>
            <w:rFonts w:ascii="Cambria Math" w:hAnsi="Cambria Math"/>
          </w:rPr>
          <m:t>γ</m:t>
        </m:r>
      </m:oMath>
      <w:bookmarkEnd w:id="8"/>
    </w:p>
    <w:p w14:paraId="4AADF46D" w14:textId="07F6F7D3" w:rsidR="0031700A" w:rsidRDefault="0031700A" w:rsidP="0031700A">
      <w:r>
        <w:t>Разберем параметр подробнее, поскольку от выбора данного параметра зависит качество разбиения графа на сообщества.</w:t>
      </w:r>
      <w:r w:rsidR="000F57ED">
        <w:t xml:space="preserve"> </w:t>
      </w:r>
    </w:p>
    <w:p w14:paraId="288E1BD1" w14:textId="313E3958" w:rsidR="000F57ED" w:rsidRPr="00F41E33" w:rsidRDefault="000F57ED" w:rsidP="0031700A">
      <w:r>
        <w:t xml:space="preserve">В общем случае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t xml:space="preserve"> соответствует решению, когда </w:t>
      </w:r>
      <w:r w:rsidR="0022784D">
        <w:t xml:space="preserve">все вершины находятся в одном сообществе. В тоже время </w:t>
      </w:r>
      <m:oMath>
        <m:r>
          <w:rPr>
            <w:rFonts w:ascii="Cambria Math" w:hAnsi="Cambria Math"/>
          </w:rPr>
          <m:t>γ=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="0022784D" w:rsidRPr="0022784D">
        <w:t xml:space="preserve"> </w:t>
      </w:r>
      <w:r w:rsidR="0022784D">
        <w:t xml:space="preserve">соответствует решению только тогда, когда каждая вершина сама по себе является сообществом. Таким образом параметр разрешения необходимо выбирать из отрезка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[</m:t>
                </m:r>
                <m:r>
                  <w:rPr>
                    <w:rFonts w:ascii="Cambria Math"/>
                    <w:lang w:val="en-US"/>
                  </w:rPr>
                  <m:t>min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  <w:lang w:val="en-US"/>
                  </w:rPr>
                  <m:t>max</m:t>
                </m:r>
              </m:e>
              <m:sub>
                <m:r>
                  <w:rPr>
                    <w:rFonts w:ascii="Cambria Math" w:hAnsi="Cambria Math"/>
                  </w:rPr>
                  <m:t>ij</m:t>
                </m:r>
              </m:sub>
            </m:sSub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/>
          </w:rPr>
          <m:t>]</m:t>
        </m:r>
      </m:oMath>
      <w:r w:rsidR="0022784D" w:rsidRPr="0022784D">
        <w:t>.</w:t>
      </w:r>
      <w:r w:rsidR="0022784D">
        <w:t xml:space="preserve"> Однако какой именно выбрать параметр?</w:t>
      </w:r>
    </w:p>
    <w:p w14:paraId="3B2ABDAF" w14:textId="358F9C57" w:rsidR="002F5E2D" w:rsidRDefault="002F5E2D" w:rsidP="0031700A">
      <w:r>
        <w:t xml:space="preserve">Для разных моделей модульности следует выбирать </w:t>
      </w:r>
      <w:proofErr w:type="gramStart"/>
      <w:r>
        <w:t>различные параметры разрешения</w:t>
      </w:r>
      <w:proofErr w:type="gramEnd"/>
      <w:r>
        <w:t xml:space="preserve"> и оно зависит от количества кликов. Кликой называется подмножество вершин графа, любые две из которых соединены ребром. В общем случае для </w:t>
      </w:r>
      <w:r>
        <w:rPr>
          <w:lang w:val="en-US"/>
        </w:rPr>
        <w:t>CMP</w:t>
      </w:r>
      <w:r>
        <w:t xml:space="preserve"> стоит выбирать такой разрешающий параметр, что </w:t>
      </w:r>
      <m:oMath>
        <m:r>
          <w:rPr>
            <w:rFonts w:ascii="Cambria Math" w:hAnsi="Cambria Math"/>
          </w:rPr>
          <m:t>γ&lt;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r(r-1)</m:t>
            </m:r>
            <m:sSup>
              <m:sSupPr>
                <m:ctrlPr>
                  <w:rPr>
                    <w:rFonts w:ascii="Cambria Math" w:hAnsi="Cambria Math"/>
                    <w:i/>
                    <w:lang w:val="be-BY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sub>
                </m:sSub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AE5C7B" w:rsidRPr="00AE5C7B">
        <w:t xml:space="preserve">, </w:t>
      </w:r>
      <w:r w:rsidR="00AE5C7B">
        <w:t xml:space="preserve">где </w:t>
      </w:r>
      <m:oMath>
        <m:r>
          <w:rPr>
            <w:rFonts w:ascii="Cambria Math" w:hAnsi="Cambria Math"/>
          </w:rPr>
          <m:t>r</m:t>
        </m:r>
      </m:oMath>
      <w:r w:rsidR="00AE5C7B">
        <w:t xml:space="preserve"> число кликов.</w:t>
      </w:r>
    </w:p>
    <w:p w14:paraId="616D8600" w14:textId="58FBBA5B" w:rsidR="00D010DE" w:rsidRPr="00A7558A" w:rsidRDefault="00D010DE" w:rsidP="009300CC">
      <w:pPr>
        <w:pStyle w:val="2"/>
        <w:numPr>
          <w:ilvl w:val="1"/>
          <w:numId w:val="6"/>
        </w:numPr>
        <w:ind w:left="1134"/>
        <w:rPr>
          <w:highlight w:val="yellow"/>
        </w:rPr>
      </w:pPr>
      <w:bookmarkStart w:id="9" w:name="_Toc101814736"/>
      <w:r w:rsidRPr="00A7558A">
        <w:rPr>
          <w:highlight w:val="yellow"/>
        </w:rPr>
        <w:t>Алгоритмы обнаружения сообществ</w:t>
      </w:r>
      <w:bookmarkEnd w:id="9"/>
    </w:p>
    <w:p w14:paraId="4C2910B2" w14:textId="4CD7C394" w:rsidR="008E3097" w:rsidRPr="008E3097" w:rsidRDefault="008E3097" w:rsidP="008E3097">
      <w:r>
        <w:t>Существуют различные алгоритмы обнаружения сообществ</w:t>
      </w:r>
      <w:r w:rsidR="004E63B0">
        <w:t xml:space="preserve">. Наиболее популярными являются алгоритм </w:t>
      </w:r>
      <w:proofErr w:type="spellStart"/>
      <w:r w:rsidR="004E63B0">
        <w:t>Лувен</w:t>
      </w:r>
      <w:r w:rsidR="00A7558A">
        <w:t>а</w:t>
      </w:r>
      <w:proofErr w:type="spellEnd"/>
      <w:r w:rsidR="004E63B0">
        <w:t xml:space="preserve"> и алгоритм Лейдена. Оба этих алгоритма основаны на модульности и рассматриваются как методы быстрого обнаружения сообществ </w:t>
      </w:r>
      <w:proofErr w:type="gramStart"/>
      <w:r w:rsidR="004E63B0">
        <w:t>в сетей</w:t>
      </w:r>
      <w:proofErr w:type="gramEnd"/>
      <w:r w:rsidR="00A7558A">
        <w:t>. Более подробно данные алгоритмы будут рассмотрена в следующ</w:t>
      </w:r>
      <w:r w:rsidR="00F41E33">
        <w:t xml:space="preserve">их </w:t>
      </w:r>
      <w:r w:rsidR="00A7558A">
        <w:t>глав</w:t>
      </w:r>
      <w:r w:rsidR="00F41E33">
        <w:t>ах</w:t>
      </w:r>
      <w:r w:rsidR="00A7558A">
        <w:t xml:space="preserve">. </w:t>
      </w:r>
    </w:p>
    <w:p w14:paraId="6576BA71" w14:textId="4AD06A4E" w:rsidR="00FF5E07" w:rsidRDefault="003613C6" w:rsidP="00865DC8">
      <w:pPr>
        <w:pStyle w:val="1"/>
      </w:pPr>
      <w:bookmarkStart w:id="10" w:name="_Toc385679106"/>
      <w:r w:rsidRPr="00E35525">
        <w:rPr>
          <w:lang w:val="be-BY"/>
        </w:rPr>
        <w:lastRenderedPageBreak/>
        <w:br/>
      </w:r>
      <w:bookmarkStart w:id="11" w:name="_Toc101814737"/>
      <w:bookmarkEnd w:id="10"/>
      <w:r w:rsidR="00A7558A">
        <w:t>алгоритм лувена</w:t>
      </w:r>
      <w:bookmarkEnd w:id="11"/>
      <w:r w:rsidR="00A7558A">
        <w:t xml:space="preserve"> </w:t>
      </w:r>
    </w:p>
    <w:p w14:paraId="70B28A33" w14:textId="0C0DBAAF" w:rsidR="00850695" w:rsidRDefault="00F75A5E" w:rsidP="00F75A5E">
      <w:r>
        <w:t xml:space="preserve">Алгоритм </w:t>
      </w:r>
      <w:proofErr w:type="spellStart"/>
      <w:r>
        <w:t>Лувена</w:t>
      </w:r>
      <w:proofErr w:type="spellEnd"/>
      <w:r>
        <w:t xml:space="preserve"> </w:t>
      </w:r>
      <w:r w:rsidR="00351C68">
        <w:t xml:space="preserve">был предложен в 2008 году </w:t>
      </w:r>
      <w:r w:rsidR="00976F24">
        <w:t xml:space="preserve">как метод быстрого развертывания сообщества для больших сетей. Он </w:t>
      </w:r>
      <w:r>
        <w:t xml:space="preserve">основан на оптимизации функции модульности. </w:t>
      </w:r>
      <w:r w:rsidR="00964873">
        <w:t xml:space="preserve">Он очень популяр из-за простоты реализации и скорости. </w:t>
      </w:r>
      <w:r w:rsidR="00850695">
        <w:t xml:space="preserve">Рассмотрим сам алгоритм </w:t>
      </w:r>
    </w:p>
    <w:p w14:paraId="21E1AB65" w14:textId="420314D8" w:rsidR="00F75A5E" w:rsidRDefault="00F75A5E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 xml:space="preserve">Обычно алгоритм начинается с одноэлементного раздела, т.е. каждый узел является </w:t>
      </w:r>
      <w:proofErr w:type="gramStart"/>
      <w:r>
        <w:t>сообществом(</w:t>
      </w:r>
      <w:proofErr w:type="gramEnd"/>
      <w:r>
        <w:t>однако можно запустить алгоритм и с другим разделение. Например, чтобы получить лучший результат, можно выполнить несколько последовательных итераций алгоритма и, используя разделения на сообщества из предыдущих итераций.)</w:t>
      </w:r>
    </w:p>
    <w:p w14:paraId="69790846" w14:textId="0C5C0A48" w:rsidR="00F75A5E" w:rsidRDefault="00F75A5E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>Локальное перемещение узлов, в котором отдельные узлы перемещаются в сообщество, дающее наибольшее увеличение функции качества</w:t>
      </w:r>
    </w:p>
    <w:p w14:paraId="633F4350" w14:textId="3B4F2A91" w:rsidR="00F75A5E" w:rsidRDefault="00F75A5E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 xml:space="preserve">Агрегация сети. На данном этапе каждое полученное сообщество, построенное на этапе </w:t>
      </w:r>
      <w:r w:rsidR="00351C68">
        <w:t>2</w:t>
      </w:r>
      <w:r>
        <w:t xml:space="preserve"> становится узлом </w:t>
      </w:r>
      <w:r w:rsidR="00351C68">
        <w:t>и объединяет ребра между сообществами в утолщенные ребра, т.е. многогранники</w:t>
      </w:r>
    </w:p>
    <w:p w14:paraId="6720C607" w14:textId="4D026F97" w:rsidR="00351C68" w:rsidRDefault="00351C68" w:rsidP="009300CC">
      <w:pPr>
        <w:pStyle w:val="a1"/>
        <w:numPr>
          <w:ilvl w:val="0"/>
          <w:numId w:val="7"/>
        </w:numPr>
        <w:tabs>
          <w:tab w:val="left" w:pos="1573"/>
        </w:tabs>
      </w:pPr>
      <w:r>
        <w:t>Повторяет шаг 2 и 3 до тех пор, пока функция качества не может увеличиваться</w:t>
      </w:r>
    </w:p>
    <w:p w14:paraId="00316BCA" w14:textId="52D03FCF" w:rsidR="00F4569D" w:rsidRDefault="00F75A5E" w:rsidP="00F4569D">
      <w:r>
        <w:rPr>
          <w:lang w:val="be-BY"/>
        </w:rPr>
        <w:t>Алгоритм Лувенского может находить</w:t>
      </w:r>
      <w:r w:rsidR="00F41E33">
        <w:rPr>
          <w:lang w:val="be-BY"/>
        </w:rPr>
        <w:t xml:space="preserve"> </w:t>
      </w:r>
      <w:r w:rsidRPr="00317EB8">
        <w:t>“</w:t>
      </w:r>
      <w:r>
        <w:rPr>
          <w:lang w:val="be-BY"/>
        </w:rPr>
        <w:t>плохо</w:t>
      </w:r>
      <w:r w:rsidRPr="00317EB8">
        <w:t>”</w:t>
      </w:r>
      <w:r>
        <w:rPr>
          <w:lang w:val="be-BY"/>
        </w:rPr>
        <w:t xml:space="preserve"> связанные сообщества</w:t>
      </w:r>
      <w:r w:rsidR="00964873">
        <w:rPr>
          <w:lang w:val="be-BY"/>
        </w:rPr>
        <w:t>, т.е. сообщества которые не связаны внутренне.</w:t>
      </w:r>
      <w:r>
        <w:rPr>
          <w:lang w:val="be-BY"/>
        </w:rPr>
        <w:t xml:space="preserve"> В частности, </w:t>
      </w:r>
      <w:r w:rsidR="00F41E33">
        <w:rPr>
          <w:lang w:val="be-BY"/>
        </w:rPr>
        <w:t>он</w:t>
      </w:r>
      <w:r>
        <w:rPr>
          <w:lang w:val="be-BY"/>
        </w:rPr>
        <w:t xml:space="preserve"> находи</w:t>
      </w:r>
      <w:r w:rsidR="00F41E33">
        <w:rPr>
          <w:lang w:val="be-BY"/>
        </w:rPr>
        <w:t>т</w:t>
      </w:r>
      <w:r>
        <w:rPr>
          <w:lang w:val="be-BY"/>
        </w:rPr>
        <w:t xml:space="preserve"> несвязные сообщества.</w:t>
      </w:r>
      <w:r w:rsidRPr="00317EB8">
        <w:t xml:space="preserve"> </w:t>
      </w:r>
      <w:r w:rsidR="0014677E">
        <w:t>Получаем, что одна часть сообщества, может достигнуть другой, только через внешний путь, т.е. вершину, принадлежащую другому сообществу. Такая вершина, являющаяся мостом между разъединенными частями сообщества, сама может быть перемещена в другое сообщество</w:t>
      </w:r>
      <w:r>
        <w:t xml:space="preserve">. Удаление такого узла приводит </w:t>
      </w:r>
      <w:r>
        <w:lastRenderedPageBreak/>
        <w:t xml:space="preserve">к появлению несвязного сообщества. </w:t>
      </w:r>
      <w:r w:rsidR="0014677E">
        <w:t>И части данного сообщества необязательно будут образовывать новые сообщества, наоборот зачастую они так и остаются в одном сообществе. Это объясняется тем, что вершины в</w:t>
      </w:r>
      <w:r w:rsidR="00325ACA">
        <w:t>нутри</w:t>
      </w:r>
      <w:r w:rsidR="0014677E">
        <w:t xml:space="preserve"> </w:t>
      </w:r>
      <w:r w:rsidR="00325ACA">
        <w:t>такого</w:t>
      </w:r>
      <w:r w:rsidR="0014677E">
        <w:t xml:space="preserve"> сообществ</w:t>
      </w:r>
      <w:r w:rsidR="00325ACA">
        <w:t>а могут быть</w:t>
      </w:r>
      <w:r w:rsidR="0014677E">
        <w:t xml:space="preserve"> связаны </w:t>
      </w:r>
      <w:r w:rsidR="00325ACA">
        <w:t xml:space="preserve">сильнее между собой, чем с другими вершинами за пределами сообщества. </w:t>
      </w:r>
      <w:r>
        <w:t xml:space="preserve">В этом заключается недостаток алгоритма </w:t>
      </w:r>
      <w:proofErr w:type="spellStart"/>
      <w:r>
        <w:t>Луве</w:t>
      </w:r>
      <w:proofErr w:type="spellEnd"/>
      <w:r w:rsidR="00F4569D">
        <w:rPr>
          <w:lang w:val="be-BY"/>
        </w:rPr>
        <w:t>на</w:t>
      </w:r>
      <w:r>
        <w:t xml:space="preserve">: он может находить сколько угодно слабо связанных сообществ. </w:t>
      </w:r>
    </w:p>
    <w:p w14:paraId="0D9A6895" w14:textId="6574CC8A" w:rsidR="00DF0E25" w:rsidRPr="00DF0E25" w:rsidRDefault="00F4569D" w:rsidP="00985799">
      <w:r>
        <w:t>Еще одним недостатком является то, что д</w:t>
      </w:r>
      <w:r w:rsidR="00F75A5E">
        <w:t xml:space="preserve">анный алгоритм дает </w:t>
      </w:r>
      <w:r>
        <w:t xml:space="preserve">лишь одну </w:t>
      </w:r>
      <w:r w:rsidR="00F75A5E">
        <w:t>гарантию</w:t>
      </w:r>
      <w:r>
        <w:t>:</w:t>
      </w:r>
      <w:r w:rsidR="00F75A5E">
        <w:t xml:space="preserve"> раздел на сообщества, для которых гарантируется невозможность объединения в сообщество. Другими словами, </w:t>
      </w:r>
      <w:r>
        <w:t xml:space="preserve">он гарантирует, что </w:t>
      </w:r>
      <w:r w:rsidR="00F75A5E">
        <w:t>сообщества хорошо разделены. Более сильные гарантии можно получить, повторяя алгоритм, т.е. используя предыдущие разбиения в качестве отправной точки следующей итерации. Таким образом качество разделения будет увеличиваться до тех пор, пока алгоритм не сможет вносить дальнейшие изменения. На этом этапе гарантируется</w:t>
      </w:r>
      <w:r w:rsidR="00E52BDD">
        <w:t>, что каждый узел оптимально распределен. Такой способ итерации алгоритма</w:t>
      </w:r>
      <w:r w:rsidR="00F75A5E">
        <w:t xml:space="preserve"> гаранти</w:t>
      </w:r>
      <w:r w:rsidR="00E52BDD">
        <w:t>рует две вещи</w:t>
      </w:r>
      <w:r w:rsidR="00F75A5E">
        <w:t xml:space="preserve">: 1) никакие сообщества не могут быть объединены; 2) никакие узлы не могут быть перемещены. Однако повторение алгоритма </w:t>
      </w:r>
      <w:r w:rsidR="00E52BDD">
        <w:t xml:space="preserve">лишь </w:t>
      </w:r>
      <w:r w:rsidR="00F75A5E">
        <w:t xml:space="preserve">усугубляет проблему слабо связанных </w:t>
      </w:r>
      <w:r w:rsidR="00985799">
        <w:t>сообществ, поскольку теперь алгоритм использует свое же предыдущее разбиение. Т.е. п</w:t>
      </w:r>
      <w:r w:rsidR="00F75A5E">
        <w:t xml:space="preserve">осле первой итерации алгоритма было получено некоторое разбиение. Далее на первом шаге следующей итерации алгоритм снова переместит отдельные узлы. Некоторые из узлов могут быть мостами между узлами сообщества и перемещая их появляются слабо связанные сообщества. Более того алгоритм не обладает механизмом </w:t>
      </w:r>
      <w:r w:rsidR="00985799">
        <w:t>выявления</w:t>
      </w:r>
      <w:r w:rsidR="00F75A5E">
        <w:t xml:space="preserve"> таких сообществ. Таким образом повторение алгоритма с одной стороны улучшает разделение сообществ, а с другой ухудшает его.</w:t>
      </w:r>
      <w:r w:rsidR="00985799">
        <w:t xml:space="preserve"> Поскольку решить проблему слабо связанных сообществ фактически невозможно, был придуман еще один алгоритм, алгоритм Лейдена, который решает данную проблему</w:t>
      </w:r>
      <w:r w:rsidR="008F16E0">
        <w:t xml:space="preserve">. </w:t>
      </w:r>
    </w:p>
    <w:p w14:paraId="6C0DB9D6" w14:textId="77777777" w:rsidR="004A40C9" w:rsidRDefault="004A40C9">
      <w:pPr>
        <w:spacing w:before="0" w:line="240" w:lineRule="auto"/>
        <w:ind w:firstLine="0"/>
        <w:jc w:val="left"/>
        <w:rPr>
          <w:rFonts w:eastAsiaTheme="majorEastAsia"/>
          <w:b/>
          <w:bCs/>
          <w:caps/>
          <w:kern w:val="32"/>
          <w:sz w:val="36"/>
          <w:szCs w:val="32"/>
        </w:rPr>
      </w:pPr>
      <w:r>
        <w:br w:type="page"/>
      </w:r>
    </w:p>
    <w:p w14:paraId="2D89A3A6" w14:textId="4CD7C2FE" w:rsidR="00A7558A" w:rsidRDefault="00A7558A" w:rsidP="00A7558A">
      <w:pPr>
        <w:pStyle w:val="1"/>
      </w:pPr>
      <w:bookmarkStart w:id="12" w:name="_Toc385679109"/>
      <w:r w:rsidRPr="00E35525">
        <w:rPr>
          <w:lang w:val="be-BY"/>
        </w:rPr>
        <w:lastRenderedPageBreak/>
        <w:br/>
      </w:r>
      <w:bookmarkStart w:id="13" w:name="_Toc101814738"/>
      <w:r>
        <w:t>Алгоритм лейдена</w:t>
      </w:r>
      <w:bookmarkEnd w:id="13"/>
      <w:r>
        <w:t xml:space="preserve"> </w:t>
      </w:r>
    </w:p>
    <w:p w14:paraId="6138F78D" w14:textId="77777777" w:rsidR="00C52582" w:rsidRDefault="000B4FB1" w:rsidP="00C52582">
      <w:pPr>
        <w:tabs>
          <w:tab w:val="left" w:pos="1573"/>
        </w:tabs>
      </w:pPr>
      <w:r>
        <w:t xml:space="preserve">После того как было обнаружено, что алгоритм </w:t>
      </w:r>
      <w:proofErr w:type="spellStart"/>
      <w:r>
        <w:t>Лувена</w:t>
      </w:r>
      <w:proofErr w:type="spellEnd"/>
      <w:r>
        <w:t xml:space="preserve"> находит плохо связанные сообщества был предложен</w:t>
      </w:r>
      <w:r w:rsidR="0094747A">
        <w:t xml:space="preserve"> </w:t>
      </w:r>
      <w:r>
        <w:t>новый алгоритм: алгоритм Лейдена</w:t>
      </w:r>
      <w:r w:rsidR="0094747A">
        <w:t xml:space="preserve">, который частично основан на алгоритме </w:t>
      </w:r>
      <w:proofErr w:type="spellStart"/>
      <w:r w:rsidR="0094747A">
        <w:t>Лувена</w:t>
      </w:r>
      <w:proofErr w:type="spellEnd"/>
      <w:r w:rsidR="0094747A">
        <w:t xml:space="preserve"> и является его усовершенствованной версией алгоритма </w:t>
      </w:r>
      <w:proofErr w:type="spellStart"/>
      <w:r w:rsidR="0094747A">
        <w:t>Лувена</w:t>
      </w:r>
      <w:proofErr w:type="spellEnd"/>
      <w:r w:rsidR="0094747A">
        <w:t xml:space="preserve"> и решает данную проблему</w:t>
      </w:r>
      <w:r>
        <w:t>.</w:t>
      </w:r>
      <w:r w:rsidR="0094747A">
        <w:t xml:space="preserve"> </w:t>
      </w:r>
      <w:r w:rsidR="0007372F">
        <w:t>В отличие от предыдущего алгоритма, алгоритм Лейдена гарантирует, что сообщества хорошо связаны.</w:t>
      </w:r>
    </w:p>
    <w:p w14:paraId="32C6470F" w14:textId="77777777" w:rsidR="00C52582" w:rsidRDefault="0007372F" w:rsidP="00C52582">
      <w:pPr>
        <w:tabs>
          <w:tab w:val="left" w:pos="1573"/>
        </w:tabs>
      </w:pPr>
      <w:r>
        <w:t xml:space="preserve">Данный алгоритм состоит из трех фаз: </w:t>
      </w:r>
    </w:p>
    <w:p w14:paraId="263C81A8" w14:textId="50D3D740" w:rsidR="00C52582" w:rsidRDefault="002D27F2" w:rsidP="009300CC">
      <w:pPr>
        <w:pStyle w:val="a1"/>
        <w:numPr>
          <w:ilvl w:val="0"/>
          <w:numId w:val="8"/>
        </w:numPr>
        <w:tabs>
          <w:tab w:val="left" w:pos="1573"/>
        </w:tabs>
      </w:pPr>
      <w:r>
        <w:t xml:space="preserve">Быстрое </w:t>
      </w:r>
      <w:r w:rsidR="0007372F">
        <w:t>локальное перемещение узлов</w:t>
      </w:r>
      <w:r w:rsidR="00263B58">
        <w:t xml:space="preserve">. </w:t>
      </w:r>
      <w:proofErr w:type="gramStart"/>
      <w:r w:rsidR="00263B58">
        <w:t>Здесь</w:t>
      </w:r>
      <w:proofErr w:type="gramEnd"/>
      <w:r w:rsidR="00263B58">
        <w:t xml:space="preserve"> как и в алгоритме </w:t>
      </w:r>
      <w:proofErr w:type="spellStart"/>
      <w:r w:rsidR="00263B58">
        <w:t>Лувена</w:t>
      </w:r>
      <w:proofErr w:type="spellEnd"/>
      <w:r w:rsidR="00263B58">
        <w:t xml:space="preserve"> узлы перемещаются в </w:t>
      </w:r>
      <w:r w:rsidR="002A6E37">
        <w:t xml:space="preserve">то </w:t>
      </w:r>
      <w:r w:rsidR="00263B58">
        <w:t>сообществ</w:t>
      </w:r>
      <w:r w:rsidR="002A6E37">
        <w:t>о</w:t>
      </w:r>
      <w:r w:rsidR="00263B58">
        <w:t xml:space="preserve">, </w:t>
      </w:r>
      <w:r w:rsidR="002A6E37">
        <w:t>которая дает наибольшее увеличение функции качества</w:t>
      </w:r>
      <w:r w:rsidR="007523B6">
        <w:t>. Однако данный алгоритм уже не посещает все узлы до тех пор, пока они не перестанут перемещаться</w:t>
      </w:r>
      <w:r>
        <w:t>, тем самым посещая и те узлы, которые нельзя перемещать. В процедуре быстрого локального перемещения посещаются только узлы, окрестности которых изменились.</w:t>
      </w:r>
    </w:p>
    <w:p w14:paraId="37D3AA6E" w14:textId="79AAB16B" w:rsidR="00C52582" w:rsidRDefault="0007372F" w:rsidP="009300CC">
      <w:pPr>
        <w:pStyle w:val="a1"/>
        <w:numPr>
          <w:ilvl w:val="0"/>
          <w:numId w:val="8"/>
        </w:numPr>
        <w:tabs>
          <w:tab w:val="left" w:pos="1573"/>
        </w:tabs>
      </w:pPr>
      <w:r>
        <w:t xml:space="preserve"> </w:t>
      </w:r>
      <w:r w:rsidR="002D27F2">
        <w:t>У</w:t>
      </w:r>
      <w:r>
        <w:t>точнение разделения</w:t>
      </w:r>
      <w:r w:rsidR="002A6E37">
        <w:t xml:space="preserve">. На данном этапе алгоритм находит разбиение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 w:rsidR="001A2098">
        <w:t xml:space="preserve">, которое является уточнением разбиения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1A2098">
        <w:t xml:space="preserve">, полученного на этапе 1 алгоритма. Здесь сообщества из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1A2098">
        <w:t xml:space="preserve"> могут быть разделены на под сообщества</w:t>
      </w:r>
    </w:p>
    <w:p w14:paraId="4354A56E" w14:textId="5D64D6EE" w:rsidR="001A2098" w:rsidRDefault="0007372F" w:rsidP="009300CC">
      <w:pPr>
        <w:pStyle w:val="a1"/>
        <w:numPr>
          <w:ilvl w:val="0"/>
          <w:numId w:val="8"/>
        </w:numPr>
        <w:tabs>
          <w:tab w:val="left" w:pos="1573"/>
        </w:tabs>
      </w:pPr>
      <w:r>
        <w:t xml:space="preserve"> </w:t>
      </w:r>
      <w:r w:rsidR="002D27F2">
        <w:t>А</w:t>
      </w:r>
      <w:r>
        <w:t xml:space="preserve">грегация сети, основанная на основе уточненного разделения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 w:rsidR="001A2098">
        <w:t xml:space="preserve"> </w:t>
      </w:r>
      <w:r>
        <w:t xml:space="preserve">с использованием неуточненного разделения </w:t>
      </w:r>
      <m:oMath>
        <m:r>
          <m:rPr>
            <m:scr m:val="script"/>
          </m:rPr>
          <w:rPr>
            <w:rFonts w:ascii="Cambria Math" w:hAnsi="Cambria Math"/>
          </w:rPr>
          <m:t>P</m:t>
        </m:r>
      </m:oMath>
      <w:r w:rsidR="001A2098">
        <w:t xml:space="preserve"> </w:t>
      </w:r>
      <w:r>
        <w:t xml:space="preserve">для создания потенциального разделения агрегированной сети. Создавая совокупную сеть на основе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refined</m:t>
            </m:r>
          </m:sub>
        </m:sSub>
      </m:oMath>
      <w:r>
        <w:t>, алгоритм имеет больше возможностей для идентификации высококачественных связей</w:t>
      </w:r>
    </w:p>
    <w:p w14:paraId="4C4B81F2" w14:textId="7A307BDC" w:rsidR="0007372F" w:rsidRDefault="001A2098" w:rsidP="001A2098">
      <w:pPr>
        <w:tabs>
          <w:tab w:val="left" w:pos="1573"/>
        </w:tabs>
        <w:ind w:left="1000" w:firstLine="0"/>
      </w:pPr>
      <w:r>
        <w:t>Более подробно данный алгоритм рассмотрен в следующей главе.</w:t>
      </w:r>
      <w:r w:rsidR="0007372F">
        <w:t xml:space="preserve"> </w:t>
      </w:r>
    </w:p>
    <w:p w14:paraId="52C06F23" w14:textId="4DB603F4" w:rsidR="00DC2195" w:rsidRPr="00DC2195" w:rsidRDefault="00DC2195" w:rsidP="002D27F2">
      <w:r>
        <w:lastRenderedPageBreak/>
        <w:t xml:space="preserve">Итерация алгоритма Лейдена, при котором разбиение не меняется, называется стабильной итерацией. После стабильной итерации алгоритм гарантирует, что: 1) все узлы локально оптимально назначены, т.е. нет отдельных узлов которые можно было бы переместить; 2) все сообщества являются </w:t>
      </w:r>
      <w:r w:rsidRPr="00B70546">
        <w:t>γ-плотными по подразбиениям, т.е. сообщество можно разделить на две части так, что: эт</w:t>
      </w:r>
      <w:r>
        <w:t>и</w:t>
      </w:r>
      <w:r w:rsidRPr="00B70546">
        <w:t xml:space="preserve"> две части хорошо связаны</w:t>
      </w:r>
      <w:r>
        <w:t xml:space="preserve"> и</w:t>
      </w:r>
      <w:r w:rsidRPr="00B70546">
        <w:t xml:space="preserve"> ни одна из частей не может быть отделена от своего сообщества; каждая часть сама также γ-плотна по подразбиениям. γ-плотность</w:t>
      </w:r>
      <w:r>
        <w:t xml:space="preserve"> </w:t>
      </w:r>
      <w:r w:rsidRPr="00B70546">
        <w:t>подразбиения не означает, что отдельные узлы локально оптимально назначены. Это означает только то, что отдельные узлы хорошо связаны со своим сообществом</w:t>
      </w:r>
      <w:r w:rsidRPr="00DC2195">
        <w:t>.</w:t>
      </w:r>
    </w:p>
    <w:p w14:paraId="607D5EC4" w14:textId="3B9A8BED" w:rsidR="00DC2195" w:rsidRDefault="00DC2195" w:rsidP="00DC2195">
      <w:r>
        <w:t xml:space="preserve">В случае алгоритма </w:t>
      </w:r>
      <w:proofErr w:type="spellStart"/>
      <w:r>
        <w:t>Лувенского</w:t>
      </w:r>
      <w:proofErr w:type="spellEnd"/>
      <w:r>
        <w:t xml:space="preserve"> после стабильной итерации все последующие итерации также будут стабильными, значит дальнейшие улучшения невозможны. В отличие от алгоритма Лейдена, в котором после стабильной итерации могут быть дальнейшие улучшения в более поздних итерациях. </w:t>
      </w:r>
      <w:r w:rsidRPr="00DF6B7A">
        <w:t>Фактически, когда мы продолжаем повторять алгоритм Л</w:t>
      </w:r>
      <w:r>
        <w:t>е</w:t>
      </w:r>
      <w:r w:rsidRPr="00DF6B7A">
        <w:t>йдена, он сойдется к раз</w:t>
      </w:r>
      <w:r w:rsidR="006E4923">
        <w:t>биению</w:t>
      </w:r>
      <w:r w:rsidRPr="00DF6B7A">
        <w:t>, для которого гарантируется, что:</w:t>
      </w:r>
      <w:r>
        <w:t xml:space="preserve"> 1) все сообщества равномерно </w:t>
      </w:r>
      <w:r w:rsidRPr="00B70546">
        <w:t>γ-плотны; 2) все сообщества оптимальны для подмножества.</w:t>
      </w:r>
    </w:p>
    <w:p w14:paraId="32F6DD8A" w14:textId="5186F43E" w:rsidR="006E4923" w:rsidRDefault="006E4923" w:rsidP="006E4923">
      <w:r>
        <w:t xml:space="preserve">Сообщество называется равномерно </w:t>
      </w:r>
      <w:r w:rsidRPr="00B70546">
        <w:t xml:space="preserve">γ-плотным, если нет подмножеств сообщества, которые можно отделить от него. Равномерная γ-плотность означает, что независимо от того, как сообщество разделено на две части, эти две части всегда будут хорошо связаны друг с другом. </w:t>
      </w:r>
      <w:proofErr w:type="gramStart"/>
      <w:r w:rsidRPr="00B70546">
        <w:t>Кроме того</w:t>
      </w:r>
      <w:proofErr w:type="gramEnd"/>
      <w:r w:rsidRPr="00B70546">
        <w:t xml:space="preserve"> если все сообщества в разделении равномерно γ-плотны, качество раздела не слишком далеко от оптимального.</w:t>
      </w:r>
    </w:p>
    <w:p w14:paraId="51D09E94" w14:textId="31464833" w:rsidR="002D27F2" w:rsidRDefault="00E57997" w:rsidP="002D27F2">
      <w:r>
        <w:t>Данный</w:t>
      </w:r>
      <w:r w:rsidR="002D27F2">
        <w:t xml:space="preserve"> алгоритм гарантирует, что: 1) все сообщества </w:t>
      </w:r>
      <w:r w:rsidR="002D27F2">
        <w:rPr>
          <w:rFonts w:ascii="Georgia" w:hAnsi="Georgia"/>
        </w:rPr>
        <w:t>γ-</w:t>
      </w:r>
      <w:r w:rsidR="002D27F2">
        <w:t xml:space="preserve">разделимы; 2) все сообщества </w:t>
      </w:r>
      <w:r w:rsidR="002D27F2">
        <w:rPr>
          <w:rFonts w:ascii="Georgia" w:hAnsi="Georgia"/>
        </w:rPr>
        <w:t>γ-</w:t>
      </w:r>
      <w:r w:rsidR="002D27F2">
        <w:t xml:space="preserve">связаны. </w:t>
      </w:r>
      <w:r w:rsidR="002D27F2" w:rsidRPr="00DF6B7A">
        <w:t>В этих свойствах γ относится к параметру разрешения в функции качества</w:t>
      </w:r>
      <w:r w:rsidR="00E9258E">
        <w:t xml:space="preserve"> </w:t>
      </w:r>
      <w:r w:rsidR="002D27F2" w:rsidRPr="00DF6B7A">
        <w:t xml:space="preserve">CPM. Свойство γ-разделения также гарантируется алгоритмом </w:t>
      </w:r>
      <w:proofErr w:type="spellStart"/>
      <w:r w:rsidR="002D27F2" w:rsidRPr="00DF6B7A">
        <w:t>Лувен</w:t>
      </w:r>
      <w:r w:rsidR="006E4923">
        <w:t>а</w:t>
      </w:r>
      <w:proofErr w:type="spellEnd"/>
      <w:r w:rsidR="00E9258E">
        <w:t>, т.к. в</w:t>
      </w:r>
      <w:r w:rsidR="002D27F2" w:rsidRPr="00DF6B7A">
        <w:t xml:space="preserve"> нем говорится, что нет сообществ, которые можно объединить. </w:t>
      </w:r>
      <w:r w:rsidR="006E4923">
        <w:t>Такое свойство</w:t>
      </w:r>
      <w:r w:rsidR="002D27F2" w:rsidRPr="00DF6B7A">
        <w:t xml:space="preserve"> является несколько более сильным вариантом обычной связности. </w:t>
      </w:r>
    </w:p>
    <w:p w14:paraId="64A9B34A" w14:textId="77777777" w:rsidR="00DC2195" w:rsidRDefault="00DC2195" w:rsidP="002D27F2"/>
    <w:p w14:paraId="4B60789E" w14:textId="57C46225" w:rsidR="002D27F2" w:rsidRPr="00B70546" w:rsidRDefault="00DA2764" w:rsidP="00DC2195">
      <w:r w:rsidRPr="00B70546">
        <w:lastRenderedPageBreak/>
        <w:t xml:space="preserve">Сообщество является оптимальным по подмножеству, если все подмножества сообщества локально оптимально назначены, т.е. никакое подмножество не может быть перемещено в другое сообщество. Оптимальность подмножества — </w:t>
      </w:r>
      <w:proofErr w:type="gramStart"/>
      <w:r w:rsidRPr="00B70546">
        <w:t>самая надежная гарантия</w:t>
      </w:r>
      <w:proofErr w:type="gramEnd"/>
      <w:r w:rsidRPr="00B70546">
        <w:t xml:space="preserve"> предоставляемая алгоритмом Л</w:t>
      </w:r>
      <w:r>
        <w:t>е</w:t>
      </w:r>
      <w:r w:rsidRPr="00B70546">
        <w:t>йдена, из нее вытекают γ-плотность и все остальные свойства</w:t>
      </w:r>
      <w:r w:rsidR="006E4923">
        <w:t>.</w:t>
      </w:r>
    </w:p>
    <w:p w14:paraId="7622AB68" w14:textId="792EA870" w:rsidR="008F16E0" w:rsidRDefault="008F16E0" w:rsidP="007523B6">
      <w:pPr>
        <w:pStyle w:val="12"/>
      </w:pPr>
      <w:bookmarkStart w:id="14" w:name="_Toc101814739"/>
      <w:r>
        <w:lastRenderedPageBreak/>
        <w:t>Глава 4</w:t>
      </w:r>
      <w:r>
        <w:br/>
        <w:t>Реализация алгоритма лейдена</w:t>
      </w:r>
      <w:bookmarkEnd w:id="14"/>
    </w:p>
    <w:p w14:paraId="659F2B85" w14:textId="4EB97731" w:rsidR="00FF5E07" w:rsidRDefault="00FF5E07" w:rsidP="00865DC8">
      <w:pPr>
        <w:pStyle w:val="12"/>
      </w:pPr>
      <w:bookmarkStart w:id="15" w:name="_Toc101814740"/>
      <w:r>
        <w:lastRenderedPageBreak/>
        <w:t>заключение</w:t>
      </w:r>
      <w:bookmarkEnd w:id="12"/>
      <w:bookmarkEnd w:id="15"/>
    </w:p>
    <w:p w14:paraId="4A586E01" w14:textId="77777777" w:rsidR="00FF5E07" w:rsidRDefault="00FF5E07" w:rsidP="00865DC8">
      <w:pPr>
        <w:pStyle w:val="12"/>
      </w:pPr>
      <w:bookmarkStart w:id="16" w:name="_Toc385679110"/>
      <w:bookmarkStart w:id="17" w:name="_Toc101814741"/>
      <w:r>
        <w:lastRenderedPageBreak/>
        <w:t>Список использованной литературы</w:t>
      </w:r>
      <w:bookmarkEnd w:id="16"/>
      <w:bookmarkEnd w:id="17"/>
    </w:p>
    <w:p w14:paraId="36AE5414" w14:textId="18E1B8CE" w:rsidR="001D3564" w:rsidRPr="001D3564" w:rsidRDefault="001D3564" w:rsidP="00AB77AC">
      <w:pPr>
        <w:spacing w:before="0" w:line="240" w:lineRule="auto"/>
        <w:ind w:firstLine="0"/>
        <w:jc w:val="left"/>
      </w:pPr>
    </w:p>
    <w:sectPr w:rsidR="001D3564" w:rsidRPr="001D3564" w:rsidSect="00FC51D1">
      <w:footerReference w:type="default" r:id="rId8"/>
      <w:pgSz w:w="12240" w:h="15840"/>
      <w:pgMar w:top="1134" w:right="567" w:bottom="1134" w:left="1701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36F6B9" w14:textId="77777777" w:rsidR="00D168E6" w:rsidRDefault="00D168E6" w:rsidP="00FC51D1">
      <w:pPr>
        <w:spacing w:before="0" w:line="240" w:lineRule="auto"/>
      </w:pPr>
      <w:r>
        <w:separator/>
      </w:r>
    </w:p>
  </w:endnote>
  <w:endnote w:type="continuationSeparator" w:id="0">
    <w:p w14:paraId="7758B09B" w14:textId="77777777" w:rsidR="00D168E6" w:rsidRDefault="00D168E6" w:rsidP="00FC51D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BC71F" w14:textId="77777777" w:rsidR="00FC51D1" w:rsidRPr="00FC51D1" w:rsidRDefault="00FC51D1">
    <w:pPr>
      <w:pStyle w:val="af9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1435D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B45AC" w14:textId="77777777" w:rsidR="00D168E6" w:rsidRDefault="00D168E6" w:rsidP="00FC51D1">
      <w:pPr>
        <w:spacing w:before="0" w:line="240" w:lineRule="auto"/>
      </w:pPr>
      <w:r>
        <w:separator/>
      </w:r>
    </w:p>
  </w:footnote>
  <w:footnote w:type="continuationSeparator" w:id="0">
    <w:p w14:paraId="0A316FAD" w14:textId="77777777" w:rsidR="00D168E6" w:rsidRDefault="00D168E6" w:rsidP="00FC51D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44974"/>
    <w:multiLevelType w:val="hybridMultilevel"/>
    <w:tmpl w:val="5E66F35C"/>
    <w:lvl w:ilvl="0" w:tplc="B4BC3CF4">
      <w:start w:val="1"/>
      <w:numFmt w:val="bullet"/>
      <w:pStyle w:val="a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FCB1525"/>
    <w:multiLevelType w:val="multilevel"/>
    <w:tmpl w:val="B39E3840"/>
    <w:lvl w:ilvl="0">
      <w:start w:val="1"/>
      <w:numFmt w:val="decimal"/>
      <w:pStyle w:val="1"/>
      <w:suff w:val="nothing"/>
      <w:lvlText w:val="Глава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1DF026D4"/>
    <w:multiLevelType w:val="hybridMultilevel"/>
    <w:tmpl w:val="12106D0C"/>
    <w:lvl w:ilvl="0" w:tplc="CCEAB4A6">
      <w:start w:val="1"/>
      <w:numFmt w:val="russianUpper"/>
      <w:pStyle w:val="a0"/>
      <w:lvlText w:val="ПРИЛОЖЕНИЕ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17122"/>
    <w:multiLevelType w:val="hybridMultilevel"/>
    <w:tmpl w:val="E0442AAA"/>
    <w:lvl w:ilvl="0" w:tplc="0419000F">
      <w:start w:val="1"/>
      <w:numFmt w:val="decimal"/>
      <w:lvlText w:val="%1."/>
      <w:lvlJc w:val="left"/>
      <w:pPr>
        <w:ind w:left="1360" w:hanging="360"/>
      </w:p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4" w15:restartNumberingAfterBreak="0">
    <w:nsid w:val="489F5003"/>
    <w:multiLevelType w:val="hybridMultilevel"/>
    <w:tmpl w:val="F3DE53E2"/>
    <w:lvl w:ilvl="0" w:tplc="B27A91D4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0" w:hanging="360"/>
      </w:pPr>
    </w:lvl>
    <w:lvl w:ilvl="2" w:tplc="0419001B" w:tentative="1">
      <w:start w:val="1"/>
      <w:numFmt w:val="lowerRoman"/>
      <w:lvlText w:val="%3."/>
      <w:lvlJc w:val="right"/>
      <w:pPr>
        <w:ind w:left="2800" w:hanging="180"/>
      </w:pPr>
    </w:lvl>
    <w:lvl w:ilvl="3" w:tplc="0419000F" w:tentative="1">
      <w:start w:val="1"/>
      <w:numFmt w:val="decimal"/>
      <w:lvlText w:val="%4."/>
      <w:lvlJc w:val="left"/>
      <w:pPr>
        <w:ind w:left="3520" w:hanging="360"/>
      </w:pPr>
    </w:lvl>
    <w:lvl w:ilvl="4" w:tplc="04190019" w:tentative="1">
      <w:start w:val="1"/>
      <w:numFmt w:val="lowerLetter"/>
      <w:lvlText w:val="%5."/>
      <w:lvlJc w:val="left"/>
      <w:pPr>
        <w:ind w:left="4240" w:hanging="360"/>
      </w:pPr>
    </w:lvl>
    <w:lvl w:ilvl="5" w:tplc="0419001B" w:tentative="1">
      <w:start w:val="1"/>
      <w:numFmt w:val="lowerRoman"/>
      <w:lvlText w:val="%6."/>
      <w:lvlJc w:val="right"/>
      <w:pPr>
        <w:ind w:left="4960" w:hanging="180"/>
      </w:pPr>
    </w:lvl>
    <w:lvl w:ilvl="6" w:tplc="0419000F" w:tentative="1">
      <w:start w:val="1"/>
      <w:numFmt w:val="decimal"/>
      <w:lvlText w:val="%7."/>
      <w:lvlJc w:val="left"/>
      <w:pPr>
        <w:ind w:left="5680" w:hanging="360"/>
      </w:pPr>
    </w:lvl>
    <w:lvl w:ilvl="7" w:tplc="04190019" w:tentative="1">
      <w:start w:val="1"/>
      <w:numFmt w:val="lowerLetter"/>
      <w:lvlText w:val="%8."/>
      <w:lvlJc w:val="left"/>
      <w:pPr>
        <w:ind w:left="6400" w:hanging="360"/>
      </w:pPr>
    </w:lvl>
    <w:lvl w:ilvl="8" w:tplc="0419001B" w:tentative="1">
      <w:start w:val="1"/>
      <w:numFmt w:val="lowerRoman"/>
      <w:lvlText w:val="%9."/>
      <w:lvlJc w:val="right"/>
      <w:pPr>
        <w:ind w:left="7120" w:hanging="180"/>
      </w:pPr>
    </w:lvl>
  </w:abstractNum>
  <w:abstractNum w:abstractNumId="5" w15:restartNumberingAfterBreak="0">
    <w:nsid w:val="5CB55C90"/>
    <w:multiLevelType w:val="hybridMultilevel"/>
    <w:tmpl w:val="DA30DB2C"/>
    <w:lvl w:ilvl="0" w:tplc="C930CA14">
      <w:start w:val="1"/>
      <w:numFmt w:val="decimal"/>
      <w:pStyle w:val="a1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6B8A6AA4"/>
    <w:multiLevelType w:val="hybridMultilevel"/>
    <w:tmpl w:val="A91C25F6"/>
    <w:lvl w:ilvl="0" w:tplc="D25A5BB0">
      <w:start w:val="1"/>
      <w:numFmt w:val="russianUpper"/>
      <w:pStyle w:val="a2"/>
      <w:lvlText w:val="ПРИЛОЖЕНИЕ %1.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914127636">
    <w:abstractNumId w:val="5"/>
  </w:num>
  <w:num w:numId="2" w16cid:durableId="1227837384">
    <w:abstractNumId w:val="0"/>
  </w:num>
  <w:num w:numId="3" w16cid:durableId="1747650058">
    <w:abstractNumId w:val="6"/>
  </w:num>
  <w:num w:numId="4" w16cid:durableId="1903786472">
    <w:abstractNumId w:val="2"/>
  </w:num>
  <w:num w:numId="5" w16cid:durableId="203713520">
    <w:abstractNumId w:val="1"/>
  </w:num>
  <w:num w:numId="6" w16cid:durableId="136343297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05033403">
    <w:abstractNumId w:val="3"/>
  </w:num>
  <w:num w:numId="8" w16cid:durableId="1839687231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004"/>
    <w:rsid w:val="000053E6"/>
    <w:rsid w:val="00011C5C"/>
    <w:rsid w:val="00025DD4"/>
    <w:rsid w:val="00026F90"/>
    <w:rsid w:val="00027879"/>
    <w:rsid w:val="000559A2"/>
    <w:rsid w:val="00070C80"/>
    <w:rsid w:val="0007372F"/>
    <w:rsid w:val="00086E39"/>
    <w:rsid w:val="000A1028"/>
    <w:rsid w:val="000A7DDB"/>
    <w:rsid w:val="000B19DC"/>
    <w:rsid w:val="000B4FB1"/>
    <w:rsid w:val="000B63DC"/>
    <w:rsid w:val="000E2572"/>
    <w:rsid w:val="000F57ED"/>
    <w:rsid w:val="000F5A63"/>
    <w:rsid w:val="0011280C"/>
    <w:rsid w:val="0011435D"/>
    <w:rsid w:val="00127F7C"/>
    <w:rsid w:val="00131D93"/>
    <w:rsid w:val="001361B9"/>
    <w:rsid w:val="00142DE5"/>
    <w:rsid w:val="0014677E"/>
    <w:rsid w:val="0016353F"/>
    <w:rsid w:val="001655FF"/>
    <w:rsid w:val="001A2098"/>
    <w:rsid w:val="001D3564"/>
    <w:rsid w:val="001F1B37"/>
    <w:rsid w:val="001F7BB9"/>
    <w:rsid w:val="002035E8"/>
    <w:rsid w:val="00224D6E"/>
    <w:rsid w:val="0022784D"/>
    <w:rsid w:val="0023665C"/>
    <w:rsid w:val="00257965"/>
    <w:rsid w:val="00263B58"/>
    <w:rsid w:val="0027576D"/>
    <w:rsid w:val="002822B0"/>
    <w:rsid w:val="0028263B"/>
    <w:rsid w:val="002A1E69"/>
    <w:rsid w:val="002A6E37"/>
    <w:rsid w:val="002C196D"/>
    <w:rsid w:val="002D1E84"/>
    <w:rsid w:val="002D27F2"/>
    <w:rsid w:val="002E07E4"/>
    <w:rsid w:val="002F124C"/>
    <w:rsid w:val="002F5E2D"/>
    <w:rsid w:val="0030179C"/>
    <w:rsid w:val="00314484"/>
    <w:rsid w:val="003164EF"/>
    <w:rsid w:val="0031700A"/>
    <w:rsid w:val="00323A98"/>
    <w:rsid w:val="00325ACA"/>
    <w:rsid w:val="00337112"/>
    <w:rsid w:val="00337BFF"/>
    <w:rsid w:val="00351C68"/>
    <w:rsid w:val="00354B54"/>
    <w:rsid w:val="003613C6"/>
    <w:rsid w:val="0036599D"/>
    <w:rsid w:val="00397A2D"/>
    <w:rsid w:val="003D3C9D"/>
    <w:rsid w:val="003F7398"/>
    <w:rsid w:val="00402BAF"/>
    <w:rsid w:val="00464A97"/>
    <w:rsid w:val="004653F7"/>
    <w:rsid w:val="00476D26"/>
    <w:rsid w:val="00481B9A"/>
    <w:rsid w:val="004A40C9"/>
    <w:rsid w:val="004C1003"/>
    <w:rsid w:val="004C15EB"/>
    <w:rsid w:val="004E46FC"/>
    <w:rsid w:val="004E63B0"/>
    <w:rsid w:val="004E783F"/>
    <w:rsid w:val="004F0DE5"/>
    <w:rsid w:val="004F68FA"/>
    <w:rsid w:val="005116E3"/>
    <w:rsid w:val="0053597E"/>
    <w:rsid w:val="00540AE1"/>
    <w:rsid w:val="00557AC8"/>
    <w:rsid w:val="005A1588"/>
    <w:rsid w:val="005B144D"/>
    <w:rsid w:val="005C7AF3"/>
    <w:rsid w:val="00666ECF"/>
    <w:rsid w:val="00683F54"/>
    <w:rsid w:val="006920A5"/>
    <w:rsid w:val="006B54DE"/>
    <w:rsid w:val="006B7B1C"/>
    <w:rsid w:val="006C5901"/>
    <w:rsid w:val="006D195E"/>
    <w:rsid w:val="006E1DC6"/>
    <w:rsid w:val="006E4923"/>
    <w:rsid w:val="006E7C79"/>
    <w:rsid w:val="006F534B"/>
    <w:rsid w:val="007123FB"/>
    <w:rsid w:val="00741019"/>
    <w:rsid w:val="007523B6"/>
    <w:rsid w:val="00771478"/>
    <w:rsid w:val="007838B7"/>
    <w:rsid w:val="007847D6"/>
    <w:rsid w:val="0079232E"/>
    <w:rsid w:val="00792B30"/>
    <w:rsid w:val="00795C04"/>
    <w:rsid w:val="00796C81"/>
    <w:rsid w:val="007A0B38"/>
    <w:rsid w:val="007A443B"/>
    <w:rsid w:val="007D26FB"/>
    <w:rsid w:val="007F0737"/>
    <w:rsid w:val="007F513A"/>
    <w:rsid w:val="008034BC"/>
    <w:rsid w:val="00806C4B"/>
    <w:rsid w:val="00816759"/>
    <w:rsid w:val="0081796A"/>
    <w:rsid w:val="00825F23"/>
    <w:rsid w:val="008369BC"/>
    <w:rsid w:val="0084551F"/>
    <w:rsid w:val="00850695"/>
    <w:rsid w:val="00853A8A"/>
    <w:rsid w:val="00856A4B"/>
    <w:rsid w:val="00865DC8"/>
    <w:rsid w:val="008D5B70"/>
    <w:rsid w:val="008E3097"/>
    <w:rsid w:val="008F16E0"/>
    <w:rsid w:val="00925CBD"/>
    <w:rsid w:val="0092741F"/>
    <w:rsid w:val="009300CC"/>
    <w:rsid w:val="00943936"/>
    <w:rsid w:val="0094747A"/>
    <w:rsid w:val="009606C6"/>
    <w:rsid w:val="00964873"/>
    <w:rsid w:val="00976F24"/>
    <w:rsid w:val="00985799"/>
    <w:rsid w:val="00987C86"/>
    <w:rsid w:val="00996B41"/>
    <w:rsid w:val="009A242A"/>
    <w:rsid w:val="009A432C"/>
    <w:rsid w:val="009A4A57"/>
    <w:rsid w:val="009B050C"/>
    <w:rsid w:val="009C420D"/>
    <w:rsid w:val="009E5DBB"/>
    <w:rsid w:val="009F0290"/>
    <w:rsid w:val="00A172AB"/>
    <w:rsid w:val="00A22A51"/>
    <w:rsid w:val="00A41830"/>
    <w:rsid w:val="00A53032"/>
    <w:rsid w:val="00A7298C"/>
    <w:rsid w:val="00A7558A"/>
    <w:rsid w:val="00A92827"/>
    <w:rsid w:val="00A97A26"/>
    <w:rsid w:val="00AA7114"/>
    <w:rsid w:val="00AA7853"/>
    <w:rsid w:val="00AB13F7"/>
    <w:rsid w:val="00AB61FC"/>
    <w:rsid w:val="00AB77AC"/>
    <w:rsid w:val="00AE5C7B"/>
    <w:rsid w:val="00AF18B1"/>
    <w:rsid w:val="00B11319"/>
    <w:rsid w:val="00B17CD9"/>
    <w:rsid w:val="00B22004"/>
    <w:rsid w:val="00B23A68"/>
    <w:rsid w:val="00B33577"/>
    <w:rsid w:val="00B5218C"/>
    <w:rsid w:val="00B5417D"/>
    <w:rsid w:val="00B82CCC"/>
    <w:rsid w:val="00B879EF"/>
    <w:rsid w:val="00B97D29"/>
    <w:rsid w:val="00BA0F42"/>
    <w:rsid w:val="00BA42CC"/>
    <w:rsid w:val="00BB2E23"/>
    <w:rsid w:val="00BD74B9"/>
    <w:rsid w:val="00C0678D"/>
    <w:rsid w:val="00C228C7"/>
    <w:rsid w:val="00C23296"/>
    <w:rsid w:val="00C27E1E"/>
    <w:rsid w:val="00C33078"/>
    <w:rsid w:val="00C44025"/>
    <w:rsid w:val="00C4457B"/>
    <w:rsid w:val="00C52582"/>
    <w:rsid w:val="00C86FC7"/>
    <w:rsid w:val="00C97A59"/>
    <w:rsid w:val="00CA7238"/>
    <w:rsid w:val="00CB7C7D"/>
    <w:rsid w:val="00CC1EF5"/>
    <w:rsid w:val="00D010DE"/>
    <w:rsid w:val="00D1657D"/>
    <w:rsid w:val="00D168E6"/>
    <w:rsid w:val="00D22990"/>
    <w:rsid w:val="00D50B6E"/>
    <w:rsid w:val="00D51057"/>
    <w:rsid w:val="00D60442"/>
    <w:rsid w:val="00D74E75"/>
    <w:rsid w:val="00DA2764"/>
    <w:rsid w:val="00DC2195"/>
    <w:rsid w:val="00DE5938"/>
    <w:rsid w:val="00DF0217"/>
    <w:rsid w:val="00DF0E25"/>
    <w:rsid w:val="00E067D2"/>
    <w:rsid w:val="00E113EB"/>
    <w:rsid w:val="00E32ED1"/>
    <w:rsid w:val="00E35525"/>
    <w:rsid w:val="00E37299"/>
    <w:rsid w:val="00E52BDD"/>
    <w:rsid w:val="00E57997"/>
    <w:rsid w:val="00E607BC"/>
    <w:rsid w:val="00E650A6"/>
    <w:rsid w:val="00E65496"/>
    <w:rsid w:val="00E85200"/>
    <w:rsid w:val="00E9258E"/>
    <w:rsid w:val="00EB0ED6"/>
    <w:rsid w:val="00EC33DF"/>
    <w:rsid w:val="00ED52EB"/>
    <w:rsid w:val="00EE1D94"/>
    <w:rsid w:val="00F41E33"/>
    <w:rsid w:val="00F4569D"/>
    <w:rsid w:val="00F728E3"/>
    <w:rsid w:val="00F75A5E"/>
    <w:rsid w:val="00F8315D"/>
    <w:rsid w:val="00F83D7F"/>
    <w:rsid w:val="00FA2713"/>
    <w:rsid w:val="00FB5E08"/>
    <w:rsid w:val="00FC1CEF"/>
    <w:rsid w:val="00FC51D1"/>
    <w:rsid w:val="00FE1A14"/>
    <w:rsid w:val="00FE6A15"/>
    <w:rsid w:val="00FF1753"/>
    <w:rsid w:val="00FF5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B48086"/>
  <w15:docId w15:val="{EE203CD9-B0A6-4CA0-9A49-B0B7CA6F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4C15EB"/>
    <w:pPr>
      <w:spacing w:before="120" w:line="360" w:lineRule="auto"/>
      <w:ind w:firstLine="567"/>
      <w:jc w:val="both"/>
    </w:pPr>
    <w:rPr>
      <w:sz w:val="28"/>
      <w:szCs w:val="24"/>
      <w:lang w:val="ru-RU"/>
    </w:rPr>
  </w:style>
  <w:style w:type="paragraph" w:styleId="1">
    <w:name w:val="heading 1"/>
    <w:basedOn w:val="a3"/>
    <w:next w:val="a3"/>
    <w:link w:val="10"/>
    <w:uiPriority w:val="9"/>
    <w:qFormat/>
    <w:rsid w:val="0079232E"/>
    <w:pPr>
      <w:keepNext/>
      <w:pageBreakBefore/>
      <w:numPr>
        <w:numId w:val="5"/>
      </w:numPr>
      <w:spacing w:before="0" w:after="720"/>
      <w:contextualSpacing/>
      <w:jc w:val="center"/>
      <w:outlineLvl w:val="0"/>
    </w:pPr>
    <w:rPr>
      <w:rFonts w:eastAsiaTheme="majorEastAsia"/>
      <w:b/>
      <w:bCs/>
      <w:caps/>
      <w:kern w:val="32"/>
      <w:sz w:val="36"/>
      <w:szCs w:val="32"/>
    </w:rPr>
  </w:style>
  <w:style w:type="paragraph" w:styleId="2">
    <w:name w:val="heading 2"/>
    <w:basedOn w:val="a3"/>
    <w:next w:val="a3"/>
    <w:link w:val="20"/>
    <w:uiPriority w:val="9"/>
    <w:unhideWhenUsed/>
    <w:qFormat/>
    <w:rsid w:val="00131D93"/>
    <w:pPr>
      <w:keepNext/>
      <w:numPr>
        <w:ilvl w:val="1"/>
        <w:numId w:val="5"/>
      </w:numPr>
      <w:spacing w:before="600" w:after="360"/>
      <w:outlineLvl w:val="1"/>
    </w:pPr>
    <w:rPr>
      <w:rFonts w:eastAsiaTheme="majorEastAsia"/>
      <w:b/>
      <w:bCs/>
      <w:iCs/>
      <w:sz w:val="32"/>
      <w:szCs w:val="28"/>
    </w:rPr>
  </w:style>
  <w:style w:type="paragraph" w:styleId="3">
    <w:name w:val="heading 3"/>
    <w:basedOn w:val="a3"/>
    <w:next w:val="a3"/>
    <w:link w:val="30"/>
    <w:uiPriority w:val="9"/>
    <w:unhideWhenUsed/>
    <w:qFormat/>
    <w:rsid w:val="00C86FC7"/>
    <w:pPr>
      <w:keepNext/>
      <w:numPr>
        <w:ilvl w:val="2"/>
        <w:numId w:val="5"/>
      </w:numPr>
      <w:spacing w:before="480" w:after="360"/>
      <w:ind w:left="1276"/>
      <w:outlineLvl w:val="2"/>
    </w:pPr>
    <w:rPr>
      <w:rFonts w:eastAsiaTheme="majorEastAsia"/>
      <w:b/>
      <w:bCs/>
      <w:szCs w:val="26"/>
    </w:rPr>
  </w:style>
  <w:style w:type="paragraph" w:styleId="4">
    <w:name w:val="heading 4"/>
    <w:basedOn w:val="a3"/>
    <w:next w:val="a3"/>
    <w:link w:val="40"/>
    <w:uiPriority w:val="9"/>
    <w:unhideWhenUsed/>
    <w:qFormat/>
    <w:rsid w:val="00B5417D"/>
    <w:pPr>
      <w:keepNext/>
      <w:numPr>
        <w:ilvl w:val="3"/>
        <w:numId w:val="5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3"/>
    <w:next w:val="a3"/>
    <w:link w:val="50"/>
    <w:uiPriority w:val="9"/>
    <w:unhideWhenUsed/>
    <w:qFormat/>
    <w:rsid w:val="00B5417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3"/>
    <w:next w:val="a3"/>
    <w:link w:val="60"/>
    <w:uiPriority w:val="9"/>
    <w:unhideWhenUsed/>
    <w:qFormat/>
    <w:rsid w:val="00B5417D"/>
    <w:pPr>
      <w:numPr>
        <w:ilvl w:val="5"/>
        <w:numId w:val="5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3"/>
    <w:next w:val="a3"/>
    <w:link w:val="70"/>
    <w:uiPriority w:val="9"/>
    <w:unhideWhenUsed/>
    <w:qFormat/>
    <w:rsid w:val="00B5417D"/>
    <w:pPr>
      <w:numPr>
        <w:ilvl w:val="6"/>
        <w:numId w:val="5"/>
      </w:numPr>
      <w:spacing w:before="240" w:after="60"/>
      <w:outlineLvl w:val="6"/>
    </w:pPr>
  </w:style>
  <w:style w:type="paragraph" w:styleId="8">
    <w:name w:val="heading 8"/>
    <w:basedOn w:val="a3"/>
    <w:next w:val="a3"/>
    <w:link w:val="80"/>
    <w:uiPriority w:val="9"/>
    <w:unhideWhenUsed/>
    <w:qFormat/>
    <w:rsid w:val="002822B0"/>
    <w:pPr>
      <w:numPr>
        <w:ilvl w:val="7"/>
        <w:numId w:val="5"/>
      </w:numPr>
      <w:spacing w:before="240" w:after="60"/>
      <w:outlineLvl w:val="7"/>
    </w:pPr>
    <w:rPr>
      <w:i/>
      <w:iCs/>
    </w:rPr>
  </w:style>
  <w:style w:type="paragraph" w:styleId="9">
    <w:name w:val="heading 9"/>
    <w:basedOn w:val="a3"/>
    <w:next w:val="a3"/>
    <w:link w:val="90"/>
    <w:uiPriority w:val="9"/>
    <w:unhideWhenUsed/>
    <w:qFormat/>
    <w:rsid w:val="002822B0"/>
    <w:pPr>
      <w:numPr>
        <w:ilvl w:val="8"/>
        <w:numId w:val="5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865DC8"/>
    <w:rPr>
      <w:rFonts w:eastAsiaTheme="majorEastAsia"/>
      <w:b/>
      <w:bCs/>
      <w:caps/>
      <w:kern w:val="32"/>
      <w:sz w:val="36"/>
      <w:szCs w:val="32"/>
      <w:lang w:val="ru-RU"/>
    </w:rPr>
  </w:style>
  <w:style w:type="character" w:customStyle="1" w:styleId="20">
    <w:name w:val="Заголовок 2 Знак"/>
    <w:basedOn w:val="a4"/>
    <w:link w:val="2"/>
    <w:uiPriority w:val="9"/>
    <w:rsid w:val="00131D93"/>
    <w:rPr>
      <w:rFonts w:eastAsiaTheme="majorEastAsia"/>
      <w:b/>
      <w:bCs/>
      <w:iCs/>
      <w:sz w:val="32"/>
      <w:szCs w:val="28"/>
      <w:lang w:val="ru-RU"/>
    </w:rPr>
  </w:style>
  <w:style w:type="character" w:customStyle="1" w:styleId="30">
    <w:name w:val="Заголовок 3 Знак"/>
    <w:basedOn w:val="a4"/>
    <w:link w:val="3"/>
    <w:uiPriority w:val="9"/>
    <w:rsid w:val="00C86FC7"/>
    <w:rPr>
      <w:rFonts w:eastAsiaTheme="majorEastAsia"/>
      <w:b/>
      <w:bCs/>
      <w:sz w:val="28"/>
      <w:szCs w:val="26"/>
      <w:lang w:val="ru-RU"/>
    </w:rPr>
  </w:style>
  <w:style w:type="character" w:customStyle="1" w:styleId="40">
    <w:name w:val="Заголовок 4 Знак"/>
    <w:basedOn w:val="a4"/>
    <w:link w:val="4"/>
    <w:uiPriority w:val="9"/>
    <w:rsid w:val="00B5417D"/>
    <w:rPr>
      <w:b/>
      <w:bCs/>
      <w:sz w:val="28"/>
      <w:szCs w:val="28"/>
      <w:lang w:val="ru-RU"/>
    </w:rPr>
  </w:style>
  <w:style w:type="character" w:customStyle="1" w:styleId="50">
    <w:name w:val="Заголовок 5 Знак"/>
    <w:basedOn w:val="a4"/>
    <w:link w:val="5"/>
    <w:uiPriority w:val="9"/>
    <w:rsid w:val="00B5417D"/>
    <w:rPr>
      <w:b/>
      <w:bCs/>
      <w:i/>
      <w:iCs/>
      <w:sz w:val="26"/>
      <w:szCs w:val="26"/>
      <w:lang w:val="ru-RU"/>
    </w:rPr>
  </w:style>
  <w:style w:type="character" w:customStyle="1" w:styleId="60">
    <w:name w:val="Заголовок 6 Знак"/>
    <w:basedOn w:val="a4"/>
    <w:link w:val="6"/>
    <w:uiPriority w:val="9"/>
    <w:rsid w:val="00B5417D"/>
    <w:rPr>
      <w:b/>
      <w:bCs/>
      <w:lang w:val="ru-RU"/>
    </w:rPr>
  </w:style>
  <w:style w:type="character" w:customStyle="1" w:styleId="70">
    <w:name w:val="Заголовок 7 Знак"/>
    <w:basedOn w:val="a4"/>
    <w:link w:val="7"/>
    <w:uiPriority w:val="9"/>
    <w:rsid w:val="00B5417D"/>
    <w:rPr>
      <w:sz w:val="28"/>
      <w:szCs w:val="24"/>
      <w:lang w:val="ru-RU"/>
    </w:rPr>
  </w:style>
  <w:style w:type="character" w:customStyle="1" w:styleId="80">
    <w:name w:val="Заголовок 8 Знак"/>
    <w:basedOn w:val="a4"/>
    <w:link w:val="8"/>
    <w:uiPriority w:val="9"/>
    <w:rsid w:val="002822B0"/>
    <w:rPr>
      <w:i/>
      <w:iCs/>
      <w:sz w:val="28"/>
      <w:szCs w:val="24"/>
      <w:lang w:val="ru-RU"/>
    </w:rPr>
  </w:style>
  <w:style w:type="character" w:customStyle="1" w:styleId="90">
    <w:name w:val="Заголовок 9 Знак"/>
    <w:basedOn w:val="a4"/>
    <w:link w:val="9"/>
    <w:uiPriority w:val="9"/>
    <w:rsid w:val="002822B0"/>
    <w:rPr>
      <w:rFonts w:asciiTheme="majorHAnsi" w:eastAsiaTheme="majorEastAsia" w:hAnsiTheme="majorHAnsi"/>
      <w:lang w:val="ru-RU"/>
    </w:rPr>
  </w:style>
  <w:style w:type="paragraph" w:styleId="a7">
    <w:name w:val="Title"/>
    <w:basedOn w:val="a3"/>
    <w:next w:val="a3"/>
    <w:link w:val="a8"/>
    <w:uiPriority w:val="10"/>
    <w:qFormat/>
    <w:rsid w:val="00540AE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8">
    <w:name w:val="Заголовок Знак"/>
    <w:basedOn w:val="a4"/>
    <w:link w:val="a7"/>
    <w:uiPriority w:val="10"/>
    <w:rsid w:val="00540AE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9">
    <w:name w:val="Subtitle"/>
    <w:basedOn w:val="a3"/>
    <w:next w:val="a3"/>
    <w:link w:val="aa"/>
    <w:uiPriority w:val="11"/>
    <w:qFormat/>
    <w:rsid w:val="00540AE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a">
    <w:name w:val="Подзаголовок Знак"/>
    <w:basedOn w:val="a4"/>
    <w:link w:val="a9"/>
    <w:uiPriority w:val="11"/>
    <w:rsid w:val="00540AE1"/>
    <w:rPr>
      <w:rFonts w:asciiTheme="majorHAnsi" w:eastAsiaTheme="majorEastAsia" w:hAnsiTheme="majorHAnsi"/>
      <w:sz w:val="24"/>
      <w:szCs w:val="24"/>
    </w:rPr>
  </w:style>
  <w:style w:type="character" w:styleId="ab">
    <w:name w:val="Strong"/>
    <w:basedOn w:val="a4"/>
    <w:uiPriority w:val="22"/>
    <w:qFormat/>
    <w:rsid w:val="00540AE1"/>
    <w:rPr>
      <w:b/>
      <w:bCs/>
    </w:rPr>
  </w:style>
  <w:style w:type="character" w:styleId="ac">
    <w:name w:val="Emphasis"/>
    <w:basedOn w:val="a4"/>
    <w:uiPriority w:val="20"/>
    <w:qFormat/>
    <w:rsid w:val="00540AE1"/>
    <w:rPr>
      <w:rFonts w:asciiTheme="minorHAnsi" w:hAnsiTheme="minorHAnsi"/>
      <w:b/>
      <w:i/>
      <w:iCs/>
    </w:rPr>
  </w:style>
  <w:style w:type="paragraph" w:styleId="ad">
    <w:name w:val="No Spacing"/>
    <w:basedOn w:val="a3"/>
    <w:uiPriority w:val="1"/>
    <w:qFormat/>
    <w:rsid w:val="00540AE1"/>
    <w:rPr>
      <w:szCs w:val="32"/>
    </w:rPr>
  </w:style>
  <w:style w:type="paragraph" w:styleId="a1">
    <w:name w:val="List Paragraph"/>
    <w:basedOn w:val="a3"/>
    <w:link w:val="ae"/>
    <w:uiPriority w:val="34"/>
    <w:qFormat/>
    <w:rsid w:val="00FE6A15"/>
    <w:pPr>
      <w:numPr>
        <w:numId w:val="1"/>
      </w:numPr>
      <w:contextualSpacing/>
    </w:pPr>
  </w:style>
  <w:style w:type="paragraph" w:styleId="21">
    <w:name w:val="Quote"/>
    <w:basedOn w:val="a3"/>
    <w:next w:val="a3"/>
    <w:link w:val="22"/>
    <w:uiPriority w:val="29"/>
    <w:qFormat/>
    <w:rsid w:val="00540AE1"/>
    <w:rPr>
      <w:i/>
    </w:rPr>
  </w:style>
  <w:style w:type="character" w:customStyle="1" w:styleId="22">
    <w:name w:val="Цитата 2 Знак"/>
    <w:basedOn w:val="a4"/>
    <w:link w:val="21"/>
    <w:uiPriority w:val="29"/>
    <w:rsid w:val="00540AE1"/>
    <w:rPr>
      <w:i/>
      <w:sz w:val="24"/>
      <w:szCs w:val="24"/>
    </w:rPr>
  </w:style>
  <w:style w:type="paragraph" w:styleId="af">
    <w:name w:val="Intense Quote"/>
    <w:basedOn w:val="a3"/>
    <w:next w:val="a3"/>
    <w:link w:val="af0"/>
    <w:uiPriority w:val="30"/>
    <w:qFormat/>
    <w:rsid w:val="00540AE1"/>
    <w:pPr>
      <w:ind w:left="720" w:right="720"/>
    </w:pPr>
    <w:rPr>
      <w:b/>
      <w:i/>
      <w:szCs w:val="22"/>
    </w:rPr>
  </w:style>
  <w:style w:type="character" w:customStyle="1" w:styleId="af0">
    <w:name w:val="Выделенная цитата Знак"/>
    <w:basedOn w:val="a4"/>
    <w:link w:val="af"/>
    <w:uiPriority w:val="30"/>
    <w:rsid w:val="00540AE1"/>
    <w:rPr>
      <w:b/>
      <w:i/>
      <w:sz w:val="24"/>
    </w:rPr>
  </w:style>
  <w:style w:type="character" w:styleId="af1">
    <w:name w:val="Subtle Emphasis"/>
    <w:uiPriority w:val="19"/>
    <w:qFormat/>
    <w:rsid w:val="00540AE1"/>
    <w:rPr>
      <w:i/>
      <w:color w:val="5A5A5A" w:themeColor="text1" w:themeTint="A5"/>
    </w:rPr>
  </w:style>
  <w:style w:type="character" w:styleId="af2">
    <w:name w:val="Intense Emphasis"/>
    <w:basedOn w:val="a4"/>
    <w:uiPriority w:val="21"/>
    <w:qFormat/>
    <w:rsid w:val="00540AE1"/>
    <w:rPr>
      <w:b/>
      <w:i/>
      <w:sz w:val="24"/>
      <w:szCs w:val="24"/>
      <w:u w:val="single"/>
    </w:rPr>
  </w:style>
  <w:style w:type="character" w:styleId="af3">
    <w:name w:val="Subtle Reference"/>
    <w:basedOn w:val="a4"/>
    <w:uiPriority w:val="31"/>
    <w:qFormat/>
    <w:rsid w:val="00540AE1"/>
    <w:rPr>
      <w:sz w:val="24"/>
      <w:szCs w:val="24"/>
      <w:u w:val="single"/>
    </w:rPr>
  </w:style>
  <w:style w:type="character" w:styleId="af4">
    <w:name w:val="Intense Reference"/>
    <w:basedOn w:val="a4"/>
    <w:uiPriority w:val="32"/>
    <w:qFormat/>
    <w:rsid w:val="00540AE1"/>
    <w:rPr>
      <w:b/>
      <w:sz w:val="24"/>
      <w:u w:val="single"/>
    </w:rPr>
  </w:style>
  <w:style w:type="character" w:styleId="af5">
    <w:name w:val="Book Title"/>
    <w:basedOn w:val="a4"/>
    <w:uiPriority w:val="33"/>
    <w:qFormat/>
    <w:rsid w:val="00540AE1"/>
    <w:rPr>
      <w:rFonts w:asciiTheme="majorHAnsi" w:eastAsiaTheme="majorEastAsia" w:hAnsiTheme="majorHAnsi"/>
      <w:b/>
      <w:i/>
      <w:sz w:val="24"/>
      <w:szCs w:val="24"/>
    </w:rPr>
  </w:style>
  <w:style w:type="paragraph" w:styleId="af6">
    <w:name w:val="TOC Heading"/>
    <w:basedOn w:val="1"/>
    <w:next w:val="a3"/>
    <w:uiPriority w:val="39"/>
    <w:semiHidden/>
    <w:unhideWhenUsed/>
    <w:qFormat/>
    <w:rsid w:val="00540AE1"/>
    <w:pPr>
      <w:outlineLvl w:val="9"/>
    </w:pPr>
  </w:style>
  <w:style w:type="paragraph" w:styleId="af7">
    <w:name w:val="header"/>
    <w:basedOn w:val="a3"/>
    <w:link w:val="af8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8">
    <w:name w:val="Верхний колонтитул Знак"/>
    <w:basedOn w:val="a4"/>
    <w:link w:val="af7"/>
    <w:uiPriority w:val="99"/>
    <w:rsid w:val="00FC51D1"/>
    <w:rPr>
      <w:sz w:val="28"/>
      <w:szCs w:val="24"/>
    </w:rPr>
  </w:style>
  <w:style w:type="paragraph" w:styleId="af9">
    <w:name w:val="footer"/>
    <w:basedOn w:val="a3"/>
    <w:link w:val="afa"/>
    <w:uiPriority w:val="99"/>
    <w:unhideWhenUsed/>
    <w:rsid w:val="00FC51D1"/>
    <w:pPr>
      <w:tabs>
        <w:tab w:val="center" w:pos="4844"/>
        <w:tab w:val="right" w:pos="9689"/>
      </w:tabs>
      <w:spacing w:line="240" w:lineRule="auto"/>
    </w:pPr>
  </w:style>
  <w:style w:type="character" w:customStyle="1" w:styleId="afa">
    <w:name w:val="Нижний колонтитул Знак"/>
    <w:basedOn w:val="a4"/>
    <w:link w:val="af9"/>
    <w:uiPriority w:val="99"/>
    <w:rsid w:val="00FC51D1"/>
    <w:rPr>
      <w:sz w:val="28"/>
      <w:szCs w:val="24"/>
    </w:rPr>
  </w:style>
  <w:style w:type="table" w:styleId="afb">
    <w:name w:val="Table Grid"/>
    <w:basedOn w:val="a5"/>
    <w:uiPriority w:val="59"/>
    <w:rsid w:val="002E07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Balloon Text"/>
    <w:basedOn w:val="a3"/>
    <w:link w:val="afd"/>
    <w:uiPriority w:val="99"/>
    <w:semiHidden/>
    <w:unhideWhenUsed/>
    <w:rsid w:val="00EC33DF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Текст выноски Знак"/>
    <w:basedOn w:val="a4"/>
    <w:link w:val="afc"/>
    <w:uiPriority w:val="99"/>
    <w:semiHidden/>
    <w:rsid w:val="00EC33DF"/>
    <w:rPr>
      <w:rFonts w:ascii="Tahoma" w:hAnsi="Tahoma" w:cs="Tahoma"/>
      <w:sz w:val="16"/>
      <w:szCs w:val="16"/>
    </w:rPr>
  </w:style>
  <w:style w:type="paragraph" w:styleId="11">
    <w:name w:val="toc 1"/>
    <w:basedOn w:val="a3"/>
    <w:next w:val="a3"/>
    <w:autoRedefine/>
    <w:uiPriority w:val="39"/>
    <w:unhideWhenUsed/>
    <w:rsid w:val="000A1028"/>
    <w:pPr>
      <w:spacing w:after="120"/>
      <w:jc w:val="left"/>
    </w:pPr>
    <w:rPr>
      <w:rFonts w:cstheme="minorHAnsi"/>
      <w:b/>
      <w:bCs/>
      <w:caps/>
      <w:sz w:val="20"/>
      <w:szCs w:val="20"/>
    </w:rPr>
  </w:style>
  <w:style w:type="paragraph" w:styleId="23">
    <w:name w:val="toc 2"/>
    <w:basedOn w:val="a3"/>
    <w:next w:val="a3"/>
    <w:autoRedefine/>
    <w:uiPriority w:val="39"/>
    <w:unhideWhenUsed/>
    <w:rsid w:val="00B11319"/>
    <w:pPr>
      <w:spacing w:before="0"/>
      <w:ind w:left="280"/>
      <w:jc w:val="left"/>
    </w:pPr>
    <w:rPr>
      <w:rFonts w:cstheme="minorHAnsi"/>
      <w:smallCaps/>
      <w:sz w:val="20"/>
      <w:szCs w:val="20"/>
    </w:rPr>
  </w:style>
  <w:style w:type="paragraph" w:styleId="31">
    <w:name w:val="toc 3"/>
    <w:basedOn w:val="a3"/>
    <w:next w:val="a3"/>
    <w:autoRedefine/>
    <w:uiPriority w:val="39"/>
    <w:unhideWhenUsed/>
    <w:rsid w:val="00B11319"/>
    <w:pPr>
      <w:spacing w:before="0"/>
      <w:ind w:left="560"/>
      <w:jc w:val="left"/>
    </w:pPr>
    <w:rPr>
      <w:rFonts w:cstheme="minorHAnsi"/>
      <w:i/>
      <w:iCs/>
      <w:sz w:val="20"/>
      <w:szCs w:val="20"/>
    </w:rPr>
  </w:style>
  <w:style w:type="paragraph" w:styleId="41">
    <w:name w:val="toc 4"/>
    <w:basedOn w:val="a3"/>
    <w:next w:val="a3"/>
    <w:autoRedefine/>
    <w:uiPriority w:val="39"/>
    <w:unhideWhenUsed/>
    <w:rsid w:val="00B82CCC"/>
    <w:pPr>
      <w:spacing w:before="0"/>
      <w:ind w:left="840"/>
      <w:jc w:val="left"/>
    </w:pPr>
    <w:rPr>
      <w:rFonts w:cstheme="minorHAnsi"/>
      <w:sz w:val="18"/>
      <w:szCs w:val="18"/>
    </w:rPr>
  </w:style>
  <w:style w:type="paragraph" w:styleId="51">
    <w:name w:val="toc 5"/>
    <w:basedOn w:val="a3"/>
    <w:next w:val="a3"/>
    <w:autoRedefine/>
    <w:uiPriority w:val="39"/>
    <w:unhideWhenUsed/>
    <w:rsid w:val="00B82CCC"/>
    <w:pPr>
      <w:spacing w:before="0"/>
      <w:ind w:left="1120"/>
      <w:jc w:val="left"/>
    </w:pPr>
    <w:rPr>
      <w:rFonts w:cstheme="minorHAnsi"/>
      <w:sz w:val="18"/>
      <w:szCs w:val="18"/>
    </w:rPr>
  </w:style>
  <w:style w:type="paragraph" w:styleId="61">
    <w:name w:val="toc 6"/>
    <w:basedOn w:val="a3"/>
    <w:next w:val="a3"/>
    <w:autoRedefine/>
    <w:uiPriority w:val="39"/>
    <w:unhideWhenUsed/>
    <w:rsid w:val="00B82CCC"/>
    <w:pPr>
      <w:spacing w:before="0"/>
      <w:ind w:left="1400"/>
      <w:jc w:val="left"/>
    </w:pPr>
    <w:rPr>
      <w:rFonts w:cstheme="minorHAnsi"/>
      <w:sz w:val="18"/>
      <w:szCs w:val="18"/>
    </w:rPr>
  </w:style>
  <w:style w:type="paragraph" w:styleId="71">
    <w:name w:val="toc 7"/>
    <w:basedOn w:val="a3"/>
    <w:next w:val="a3"/>
    <w:autoRedefine/>
    <w:uiPriority w:val="39"/>
    <w:unhideWhenUsed/>
    <w:rsid w:val="00B82CCC"/>
    <w:pPr>
      <w:spacing w:before="0"/>
      <w:ind w:left="1680"/>
      <w:jc w:val="left"/>
    </w:pPr>
    <w:rPr>
      <w:rFonts w:cstheme="minorHAnsi"/>
      <w:sz w:val="18"/>
      <w:szCs w:val="18"/>
    </w:rPr>
  </w:style>
  <w:style w:type="paragraph" w:styleId="81">
    <w:name w:val="toc 8"/>
    <w:basedOn w:val="a3"/>
    <w:next w:val="a3"/>
    <w:autoRedefine/>
    <w:uiPriority w:val="39"/>
    <w:unhideWhenUsed/>
    <w:rsid w:val="00B82CCC"/>
    <w:pPr>
      <w:spacing w:before="0"/>
      <w:ind w:left="1960"/>
      <w:jc w:val="left"/>
    </w:pPr>
    <w:rPr>
      <w:rFonts w:cstheme="minorHAnsi"/>
      <w:sz w:val="18"/>
      <w:szCs w:val="18"/>
    </w:rPr>
  </w:style>
  <w:style w:type="paragraph" w:styleId="91">
    <w:name w:val="toc 9"/>
    <w:basedOn w:val="a3"/>
    <w:next w:val="a3"/>
    <w:autoRedefine/>
    <w:uiPriority w:val="39"/>
    <w:unhideWhenUsed/>
    <w:rsid w:val="00B82CCC"/>
    <w:pPr>
      <w:spacing w:before="0"/>
      <w:ind w:left="2240"/>
      <w:jc w:val="left"/>
    </w:pPr>
    <w:rPr>
      <w:rFonts w:cstheme="minorHAnsi"/>
      <w:sz w:val="18"/>
      <w:szCs w:val="18"/>
    </w:rPr>
  </w:style>
  <w:style w:type="character" w:styleId="afe">
    <w:name w:val="Hyperlink"/>
    <w:basedOn w:val="a4"/>
    <w:uiPriority w:val="99"/>
    <w:unhideWhenUsed/>
    <w:rsid w:val="00B82CCC"/>
    <w:rPr>
      <w:color w:val="0000FF" w:themeColor="hyperlink"/>
      <w:u w:val="single"/>
    </w:rPr>
  </w:style>
  <w:style w:type="paragraph" w:customStyle="1" w:styleId="12">
    <w:name w:val="Заголовок 1 без номера"/>
    <w:basedOn w:val="1"/>
    <w:link w:val="13"/>
    <w:qFormat/>
    <w:rsid w:val="00464A97"/>
    <w:pPr>
      <w:numPr>
        <w:numId w:val="0"/>
      </w:numPr>
    </w:pPr>
  </w:style>
  <w:style w:type="paragraph" w:customStyle="1" w:styleId="aff">
    <w:name w:val="Список с номером"/>
    <w:basedOn w:val="a1"/>
    <w:link w:val="aff0"/>
    <w:qFormat/>
    <w:rsid w:val="001655FF"/>
    <w:pPr>
      <w:ind w:left="1134" w:hanging="567"/>
      <w:jc w:val="left"/>
    </w:pPr>
  </w:style>
  <w:style w:type="character" w:customStyle="1" w:styleId="13">
    <w:name w:val="Заголовок 1 без номера Знак"/>
    <w:basedOn w:val="10"/>
    <w:link w:val="12"/>
    <w:rsid w:val="00464A97"/>
    <w:rPr>
      <w:rFonts w:eastAsiaTheme="majorEastAsia"/>
      <w:b/>
      <w:bCs/>
      <w:caps/>
      <w:kern w:val="32"/>
      <w:sz w:val="36"/>
      <w:szCs w:val="32"/>
      <w:lang w:val="ru-RU"/>
    </w:rPr>
  </w:style>
  <w:style w:type="paragraph" w:customStyle="1" w:styleId="a">
    <w:name w:val="Список без номера"/>
    <w:basedOn w:val="aff"/>
    <w:link w:val="aff1"/>
    <w:qFormat/>
    <w:rsid w:val="00FE6A15"/>
    <w:pPr>
      <w:numPr>
        <w:numId w:val="2"/>
      </w:numPr>
      <w:ind w:left="1134" w:hanging="567"/>
    </w:pPr>
  </w:style>
  <w:style w:type="character" w:customStyle="1" w:styleId="ae">
    <w:name w:val="Абзац списка Знак"/>
    <w:basedOn w:val="a4"/>
    <w:link w:val="a1"/>
    <w:uiPriority w:val="34"/>
    <w:rsid w:val="00FE6A15"/>
    <w:rPr>
      <w:sz w:val="28"/>
      <w:szCs w:val="24"/>
      <w:lang w:val="ru-RU"/>
    </w:rPr>
  </w:style>
  <w:style w:type="character" w:customStyle="1" w:styleId="aff0">
    <w:name w:val="Список с номером Знак"/>
    <w:basedOn w:val="ae"/>
    <w:link w:val="aff"/>
    <w:rsid w:val="001655FF"/>
    <w:rPr>
      <w:sz w:val="28"/>
      <w:szCs w:val="24"/>
      <w:lang w:val="ru-RU"/>
    </w:rPr>
  </w:style>
  <w:style w:type="paragraph" w:customStyle="1" w:styleId="a2">
    <w:name w:val="Приложение"/>
    <w:basedOn w:val="a3"/>
    <w:next w:val="a3"/>
    <w:link w:val="aff2"/>
    <w:rsid w:val="00011C5C"/>
    <w:pPr>
      <w:pageBreakBefore/>
      <w:numPr>
        <w:numId w:val="3"/>
      </w:numPr>
      <w:spacing w:before="0" w:after="720"/>
      <w:ind w:firstLine="6804"/>
      <w:contextualSpacing/>
      <w:jc w:val="center"/>
    </w:pPr>
    <w:rPr>
      <w:b/>
      <w:sz w:val="36"/>
      <w:szCs w:val="36"/>
    </w:rPr>
  </w:style>
  <w:style w:type="character" w:customStyle="1" w:styleId="aff1">
    <w:name w:val="Список без номера Знак"/>
    <w:basedOn w:val="aff0"/>
    <w:link w:val="a"/>
    <w:rsid w:val="00FE6A15"/>
    <w:rPr>
      <w:sz w:val="28"/>
      <w:szCs w:val="24"/>
      <w:lang w:val="ru-RU"/>
    </w:rPr>
  </w:style>
  <w:style w:type="character" w:customStyle="1" w:styleId="aff2">
    <w:name w:val="Приложение Знак"/>
    <w:basedOn w:val="a4"/>
    <w:link w:val="a2"/>
    <w:rsid w:val="00011C5C"/>
    <w:rPr>
      <w:b/>
      <w:sz w:val="36"/>
      <w:szCs w:val="36"/>
      <w:lang w:val="ru-RU"/>
    </w:rPr>
  </w:style>
  <w:style w:type="paragraph" w:customStyle="1" w:styleId="a0">
    <w:name w:val="Заголовок приложения"/>
    <w:basedOn w:val="a3"/>
    <w:link w:val="aff3"/>
    <w:qFormat/>
    <w:rsid w:val="006E7C79"/>
    <w:pPr>
      <w:numPr>
        <w:numId w:val="4"/>
      </w:numPr>
      <w:tabs>
        <w:tab w:val="left" w:pos="2835"/>
      </w:tabs>
      <w:spacing w:before="0" w:after="720"/>
      <w:ind w:left="0" w:firstLine="6804"/>
      <w:jc w:val="center"/>
    </w:pPr>
    <w:rPr>
      <w:b/>
      <w:sz w:val="36"/>
      <w:szCs w:val="36"/>
    </w:rPr>
  </w:style>
  <w:style w:type="character" w:customStyle="1" w:styleId="aff3">
    <w:name w:val="Заголовок приложения Знак"/>
    <w:basedOn w:val="a4"/>
    <w:link w:val="a0"/>
    <w:rsid w:val="006E7C79"/>
    <w:rPr>
      <w:b/>
      <w:sz w:val="36"/>
      <w:szCs w:val="36"/>
      <w:lang w:val="ru-RU"/>
    </w:rPr>
  </w:style>
  <w:style w:type="paragraph" w:styleId="aff4">
    <w:name w:val="caption"/>
    <w:basedOn w:val="a3"/>
    <w:next w:val="a3"/>
    <w:uiPriority w:val="35"/>
    <w:unhideWhenUsed/>
    <w:rsid w:val="003613C6"/>
    <w:pPr>
      <w:spacing w:before="240" w:after="240" w:line="240" w:lineRule="auto"/>
      <w:jc w:val="center"/>
    </w:pPr>
    <w:rPr>
      <w:bCs/>
      <w:szCs w:val="18"/>
    </w:rPr>
  </w:style>
  <w:style w:type="paragraph" w:customStyle="1" w:styleId="aff5">
    <w:name w:val="Код"/>
    <w:basedOn w:val="a3"/>
    <w:link w:val="aff6"/>
    <w:qFormat/>
    <w:rsid w:val="001D3564"/>
    <w:rPr>
      <w:rFonts w:ascii="Courier New" w:hAnsi="Courier New" w:cs="Courier New"/>
      <w:b/>
      <w:sz w:val="22"/>
      <w:lang w:val="en-US"/>
    </w:rPr>
  </w:style>
  <w:style w:type="character" w:customStyle="1" w:styleId="aff6">
    <w:name w:val="Код Знак"/>
    <w:basedOn w:val="a4"/>
    <w:link w:val="aff5"/>
    <w:rsid w:val="001D3564"/>
    <w:rPr>
      <w:rFonts w:ascii="Courier New" w:hAnsi="Courier New" w:cs="Courier New"/>
      <w:b/>
      <w:szCs w:val="24"/>
    </w:rPr>
  </w:style>
  <w:style w:type="paragraph" w:customStyle="1" w:styleId="aff7">
    <w:name w:val="формулы"/>
    <w:basedOn w:val="a3"/>
    <w:link w:val="aff8"/>
    <w:qFormat/>
    <w:rsid w:val="006C5901"/>
    <w:pPr>
      <w:jc w:val="center"/>
    </w:pPr>
    <w:rPr>
      <w:rFonts w:ascii="Cambria Math" w:hAnsi="Cambria Math"/>
      <w:i/>
      <w:lang w:val="be-BY"/>
    </w:rPr>
  </w:style>
  <w:style w:type="character" w:styleId="aff9">
    <w:name w:val="Placeholder Text"/>
    <w:basedOn w:val="a4"/>
    <w:uiPriority w:val="99"/>
    <w:semiHidden/>
    <w:rsid w:val="00EE1D94"/>
    <w:rPr>
      <w:color w:val="808080"/>
    </w:rPr>
  </w:style>
  <w:style w:type="character" w:customStyle="1" w:styleId="aff8">
    <w:name w:val="формулы Знак"/>
    <w:basedOn w:val="a4"/>
    <w:link w:val="aff7"/>
    <w:rsid w:val="006C5901"/>
    <w:rPr>
      <w:rFonts w:ascii="Cambria Math" w:hAnsi="Cambria Math"/>
      <w:i/>
      <w:sz w:val="28"/>
      <w:szCs w:val="24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50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2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Local\Temp\Rar$DIa17416.24365\coursework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992690-F69E-4F4F-9C8E-E21FAD4500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coursework.dotx</Template>
  <TotalTime>1367</TotalTime>
  <Pages>16</Pages>
  <Words>2306</Words>
  <Characters>13148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20</cp:revision>
  <dcterms:created xsi:type="dcterms:W3CDTF">2022-04-22T17:38:00Z</dcterms:created>
  <dcterms:modified xsi:type="dcterms:W3CDTF">2022-04-25T18:32:00Z</dcterms:modified>
</cp:coreProperties>
</file>